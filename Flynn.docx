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/>
    <w:bookmarkStart w:id="1" w:name="_Toc318189312"/>
    <w:bookmarkStart w:id="2" w:name="_Toc318188327"/>
    <w:bookmarkStart w:id="3" w:name="_Toc318188227"/>
    <w:bookmarkStart w:id="4" w:name="_Toc321147149"/>
    <w:p w:rsidR="00D5413C" w:rsidRDefault="009B1E4D" w:rsidP="00570157">
      <w:pPr>
        <w:pStyle w:val="Photo"/>
        <w:ind w:left="-426" w:firstLine="426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5543550</wp:posOffset>
                </wp:positionV>
                <wp:extent cx="5591175" cy="1905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0101F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36.5pt" to="441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" strokecolor="#cd532d [3206]" strokeweight="2pt">
                <v:shadow on="t" color="black" opacity="24903f" origin=",.5" offset="0,.55556mm"/>
              </v:line>
            </w:pict>
          </mc:Fallback>
        </mc:AlternateContent>
      </w:r>
      <w:r w:rsidR="007568E7">
        <w:rPr>
          <w:noProof/>
          <w:lang w:val="en-AU"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00pt;height:300pt">
            <v:imagedata r:id="rId8" o:title="logo"/>
          </v:shape>
        </w:pict>
      </w:r>
    </w:p>
    <w:p w:rsidR="009B1E4D" w:rsidRPr="009B1E4D" w:rsidRDefault="009B1E4D" w:rsidP="00570157">
      <w:pPr>
        <w:pStyle w:val="ContactInfo"/>
        <w:ind w:left="-426" w:firstLine="426"/>
        <w:rPr>
          <w:rFonts w:asciiTheme="majorHAnsi" w:hAnsiTheme="majorHAnsi"/>
          <w:sz w:val="44"/>
          <w:szCs w:val="44"/>
        </w:rPr>
      </w:pPr>
      <w:r w:rsidRPr="009B1E4D">
        <w:rPr>
          <w:rFonts w:asciiTheme="majorHAnsi" w:hAnsiTheme="majorHAnsi"/>
          <w:sz w:val="44"/>
          <w:szCs w:val="44"/>
        </w:rPr>
        <w:t xml:space="preserve">FLYNN’S ARCADE </w:t>
      </w:r>
    </w:p>
    <w:p w:rsidR="009B1E4D" w:rsidRDefault="004B1AEE" w:rsidP="00570157">
      <w:pPr>
        <w:pStyle w:val="ContactInfo"/>
        <w:ind w:left="-426" w:firstLine="426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43181</wp:posOffset>
                </wp:positionV>
                <wp:extent cx="5591175" cy="0"/>
                <wp:effectExtent l="38100" t="38100" r="66675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39ADB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3.4pt" to="441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" strokecolor="#cd532d [3206]" strokeweight="2pt">
                <v:shadow on="t" color="black" opacity="24903f" origin=",.5" offset="0,.55556mm"/>
              </v:line>
            </w:pict>
          </mc:Fallback>
        </mc:AlternateContent>
      </w:r>
    </w:p>
    <w:p w:rsidR="009B1E4D" w:rsidRDefault="00570157" w:rsidP="00570157">
      <w:pPr>
        <w:pStyle w:val="ContactInfo"/>
        <w:ind w:left="-426" w:firstLine="426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50800</wp:posOffset>
                </wp:positionV>
                <wp:extent cx="0" cy="114300"/>
                <wp:effectExtent l="76200" t="19050" r="7620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92D88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4pt" to="240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" strokecolor="#cd532d [3206]" strokeweight="3pt">
                <v:shadow on="t" color="black" opacity="22937f" origin=",.5" offset="0,.63889mm"/>
              </v:line>
            </w:pict>
          </mc:Fallback>
        </mc:AlternateContent>
      </w:r>
      <w:r w:rsidR="00D3418A">
        <w:t>Ahmed. Hadi</w:t>
      </w:r>
      <w:r w:rsidR="00D5413C">
        <w:t xml:space="preserve"> </w:t>
      </w:r>
      <w:r w:rsidR="0049650C">
        <w:t xml:space="preserve">  </w:t>
      </w:r>
      <w:r w:rsidR="00D3418A">
        <w:t>IST</w:t>
      </w:r>
    </w:p>
    <w:p w:rsidR="003422FF" w:rsidRDefault="00570157" w:rsidP="009B1E4D">
      <w:pPr>
        <w:pStyle w:val="ContactInfo"/>
        <w:ind w:left="-426" w:firstLine="426"/>
        <w:jc w:val="left"/>
      </w:pPr>
      <w:r>
        <w:t xml:space="preserve"> </w:t>
      </w:r>
      <w:r w:rsidR="003422FF"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-1616258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D42AE" w:rsidRDefault="00D72769" w:rsidP="002A0821">
          <w:pPr>
            <w:pStyle w:val="TOCHeading"/>
            <w:rPr>
              <w:noProof/>
            </w:rPr>
          </w:pPr>
          <w:r>
            <w:t>Contents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:rsidR="001D42AE" w:rsidRDefault="007568E7">
          <w:pPr>
            <w:pStyle w:val="TOC1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AU" w:eastAsia="en-AU"/>
            </w:rPr>
          </w:pPr>
          <w:hyperlink w:anchor="_Toc18655600" w:history="1">
            <w:r w:rsidR="001D42AE" w:rsidRPr="001F6062">
              <w:rPr>
                <w:rStyle w:val="Hyperlink"/>
                <w:noProof/>
              </w:rPr>
              <w:t>Design brief</w:t>
            </w:r>
            <w:r w:rsidR="001D42AE">
              <w:rPr>
                <w:noProof/>
                <w:webHidden/>
              </w:rPr>
              <w:tab/>
            </w:r>
            <w:r w:rsidR="001D42AE">
              <w:rPr>
                <w:noProof/>
                <w:webHidden/>
              </w:rPr>
              <w:fldChar w:fldCharType="begin"/>
            </w:r>
            <w:r w:rsidR="001D42AE">
              <w:rPr>
                <w:noProof/>
                <w:webHidden/>
              </w:rPr>
              <w:instrText xml:space="preserve"> PAGEREF _Toc18655600 \h </w:instrText>
            </w:r>
            <w:r w:rsidR="001D42AE">
              <w:rPr>
                <w:noProof/>
                <w:webHidden/>
              </w:rPr>
            </w:r>
            <w:r w:rsidR="001D42AE">
              <w:rPr>
                <w:noProof/>
                <w:webHidden/>
              </w:rPr>
              <w:fldChar w:fldCharType="separate"/>
            </w:r>
            <w:r w:rsidR="001D42AE">
              <w:rPr>
                <w:noProof/>
                <w:webHidden/>
              </w:rPr>
              <w:t>2</w:t>
            </w:r>
            <w:r w:rsidR="001D42AE">
              <w:rPr>
                <w:noProof/>
                <w:webHidden/>
              </w:rPr>
              <w:fldChar w:fldCharType="end"/>
            </w:r>
          </w:hyperlink>
        </w:p>
        <w:p w:rsidR="001D42AE" w:rsidRDefault="007568E7">
          <w:pPr>
            <w:pStyle w:val="TOC2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en-AU" w:eastAsia="en-AU"/>
            </w:rPr>
          </w:pPr>
          <w:hyperlink w:anchor="_Toc18655601" w:history="1">
            <w:r w:rsidR="001D42AE" w:rsidRPr="001F6062">
              <w:rPr>
                <w:rStyle w:val="Hyperlink"/>
                <w:noProof/>
              </w:rPr>
              <w:t>Areas of investigation</w:t>
            </w:r>
            <w:r w:rsidR="001D42AE">
              <w:rPr>
                <w:noProof/>
                <w:webHidden/>
              </w:rPr>
              <w:tab/>
            </w:r>
            <w:r w:rsidR="001D42AE">
              <w:rPr>
                <w:noProof/>
                <w:webHidden/>
              </w:rPr>
              <w:fldChar w:fldCharType="begin"/>
            </w:r>
            <w:r w:rsidR="001D42AE">
              <w:rPr>
                <w:noProof/>
                <w:webHidden/>
              </w:rPr>
              <w:instrText xml:space="preserve"> PAGEREF _Toc18655601 \h </w:instrText>
            </w:r>
            <w:r w:rsidR="001D42AE">
              <w:rPr>
                <w:noProof/>
                <w:webHidden/>
              </w:rPr>
            </w:r>
            <w:r w:rsidR="001D42AE">
              <w:rPr>
                <w:noProof/>
                <w:webHidden/>
              </w:rPr>
              <w:fldChar w:fldCharType="separate"/>
            </w:r>
            <w:r w:rsidR="001D42AE">
              <w:rPr>
                <w:noProof/>
                <w:webHidden/>
              </w:rPr>
              <w:t>2</w:t>
            </w:r>
            <w:r w:rsidR="001D42AE">
              <w:rPr>
                <w:noProof/>
                <w:webHidden/>
              </w:rPr>
              <w:fldChar w:fldCharType="end"/>
            </w:r>
          </w:hyperlink>
        </w:p>
        <w:p w:rsidR="00D72769" w:rsidRDefault="00D72769">
          <w:r>
            <w:rPr>
              <w:b/>
              <w:bCs/>
              <w:noProof/>
            </w:rPr>
            <w:fldChar w:fldCharType="end"/>
          </w:r>
        </w:p>
      </w:sdtContent>
    </w:sdt>
    <w:p w:rsidR="00D3418A" w:rsidRDefault="00D3418A">
      <w:pPr>
        <w:pStyle w:val="Heading1"/>
      </w:pPr>
    </w:p>
    <w:p w:rsidR="004B1AEE" w:rsidRPr="004B1AEE" w:rsidRDefault="004B1AEE" w:rsidP="004B1AEE"/>
    <w:p w:rsidR="004B1AEE" w:rsidRPr="004B1AEE" w:rsidRDefault="004B1AEE" w:rsidP="004B1AEE"/>
    <w:p w:rsidR="00D3418A" w:rsidRDefault="00D3418A" w:rsidP="00D3418A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br w:type="page"/>
      </w:r>
    </w:p>
    <w:p w:rsidR="00D5413C" w:rsidRPr="004B1AEE" w:rsidRDefault="00D63BBF" w:rsidP="0049650C">
      <w:pPr>
        <w:pStyle w:val="Heading1"/>
      </w:pPr>
      <w:bookmarkStart w:id="5" w:name="_Toc18655600"/>
      <w:r w:rsidRPr="004B1AEE">
        <w:lastRenderedPageBreak/>
        <w:t>Design brief</w:t>
      </w:r>
      <w:bookmarkEnd w:id="5"/>
    </w:p>
    <w:p w:rsidR="009B1E4D" w:rsidRDefault="005F4F8B" w:rsidP="0049650C">
      <w:r w:rsidRPr="00D01821">
        <w:t xml:space="preserve">Flynn’s arcade is slowly losing money as the old generation of </w:t>
      </w:r>
      <w:r w:rsidR="009B1E4D" w:rsidRPr="00D01821">
        <w:t>gaming is coming to an end</w:t>
      </w:r>
      <w:r w:rsidRPr="00D01821">
        <w:t xml:space="preserve"> arcade machines and social gaming is dying while consoles such as the </w:t>
      </w:r>
      <w:r w:rsidR="00D01821">
        <w:t>ps4</w:t>
      </w:r>
      <w:r w:rsidRPr="00D01821">
        <w:t xml:space="preserve"> &amp; </w:t>
      </w:r>
      <w:r w:rsidR="00D01821">
        <w:t>Xbox</w:t>
      </w:r>
      <w:r w:rsidRPr="00D01821">
        <w:t xml:space="preserve"> is rising.</w:t>
      </w:r>
      <w:r w:rsidR="009B1E4D" w:rsidRPr="00D01821">
        <w:t xml:space="preserve"> Flynn wants to change his business from an arcade to a venue for selling games and trading used games he has asked you to design and create an alpha phase website that communicates his new business model.</w:t>
      </w:r>
      <w:bookmarkEnd w:id="0"/>
      <w:bookmarkEnd w:id="1"/>
      <w:bookmarkEnd w:id="2"/>
      <w:bookmarkEnd w:id="3"/>
      <w:bookmarkEnd w:id="4"/>
    </w:p>
    <w:p w:rsidR="00D01821" w:rsidRDefault="00D01821" w:rsidP="0049650C"/>
    <w:p w:rsidR="00BE59C7" w:rsidRPr="00BE59C7" w:rsidRDefault="00BE59C7" w:rsidP="00BE59C7">
      <w:pPr>
        <w:pStyle w:val="Heading2"/>
        <w:rPr>
          <w:sz w:val="32"/>
          <w:szCs w:val="32"/>
        </w:rPr>
      </w:pPr>
      <w:bookmarkStart w:id="6" w:name="_Toc18655601"/>
      <w:r w:rsidRPr="00BE59C7">
        <w:rPr>
          <w:sz w:val="32"/>
          <w:szCs w:val="32"/>
        </w:rPr>
        <w:t>Areas of investigation</w:t>
      </w:r>
      <w:bookmarkEnd w:id="6"/>
    </w:p>
    <w:p w:rsidR="00D01821" w:rsidRPr="00D01821" w:rsidRDefault="00D01821" w:rsidP="0049650C"/>
    <w:p w:rsidR="009B1E4D" w:rsidRDefault="00BE59C7" w:rsidP="0049650C">
      <w:pPr>
        <w:rPr>
          <w:sz w:val="28"/>
          <w:szCs w:val="28"/>
        </w:rPr>
      </w:pPr>
      <w:r w:rsidRPr="00F02F1E">
        <w:rPr>
          <w:sz w:val="28"/>
          <w:szCs w:val="28"/>
        </w:rPr>
        <w:t>Comparison of website creation tools</w:t>
      </w:r>
    </w:p>
    <w:p w:rsidR="00C636E6" w:rsidRDefault="00C636E6" w:rsidP="0049650C">
      <w:pPr>
        <w:rPr>
          <w:sz w:val="28"/>
          <w:szCs w:val="28"/>
        </w:rPr>
      </w:pPr>
    </w:p>
    <w:p w:rsidR="002F5EFB" w:rsidRPr="00BC2172" w:rsidRDefault="00C636E6" w:rsidP="0049650C">
      <w:pPr>
        <w:rPr>
          <w:b/>
          <w:sz w:val="28"/>
          <w:szCs w:val="28"/>
        </w:rPr>
      </w:pPr>
      <w:r w:rsidRPr="00BC2172">
        <w:rPr>
          <w:rFonts w:ascii="Arial" w:hAnsi="Arial" w:cs="Arial"/>
          <w:b/>
          <w:noProof/>
          <w:color w:val="001BA0"/>
          <w:sz w:val="20"/>
          <w:szCs w:val="20"/>
          <w:lang w:val="en-AU" w:eastAsia="en-AU"/>
        </w:rPr>
        <w:drawing>
          <wp:anchor distT="0" distB="0" distL="114300" distR="114300" simplePos="0" relativeHeight="251664384" behindDoc="0" locked="0" layoutInCell="1" allowOverlap="1">
            <wp:simplePos x="1143000" y="3762375"/>
            <wp:positionH relativeFrom="column">
              <wp:align>left</wp:align>
            </wp:positionH>
            <wp:positionV relativeFrom="paragraph">
              <wp:align>top</wp:align>
            </wp:positionV>
            <wp:extent cx="2466975" cy="1524000"/>
            <wp:effectExtent l="76200" t="76200" r="142875" b="133350"/>
            <wp:wrapSquare wrapText="bothSides"/>
            <wp:docPr id="1" name="Picture 1" descr="Image result for squarespac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result for squarespac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524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F5EFB" w:rsidRPr="00BC2172">
        <w:rPr>
          <w:b/>
          <w:sz w:val="28"/>
          <w:szCs w:val="28"/>
        </w:rPr>
        <w:t>SQUARESPACE</w:t>
      </w:r>
    </w:p>
    <w:p w:rsidR="00E33FDE" w:rsidRPr="00EE34CF" w:rsidRDefault="00BC2172" w:rsidP="0049650C">
      <w:r w:rsidRPr="00EE34CF">
        <w:t>Squarespace is a private American company that provides software as a service for website building and hosting. Customers use pre built website templates and drag and drop elements to create webpages.</w:t>
      </w:r>
    </w:p>
    <w:p w:rsidR="00BC2172" w:rsidRDefault="00BC2172">
      <w:pPr>
        <w:rPr>
          <w:rFonts w:ascii="Arial" w:hAnsi="Arial" w:cs="Arial"/>
          <w:noProof/>
          <w:color w:val="FFFFFF"/>
          <w:sz w:val="20"/>
          <w:szCs w:val="20"/>
          <w:lang w:val="en-AU" w:eastAsia="en-AU"/>
        </w:rPr>
      </w:pPr>
    </w:p>
    <w:p w:rsidR="00EE34CF" w:rsidRDefault="00EE34CF" w:rsidP="004B1AEE">
      <w:pPr>
        <w:rPr>
          <w:b/>
        </w:rPr>
      </w:pPr>
    </w:p>
    <w:p w:rsidR="00EE34CF" w:rsidRDefault="00EE34CF" w:rsidP="004B1AEE"/>
    <w:p w:rsidR="00EE34CF" w:rsidRPr="00EE34CF" w:rsidRDefault="00C636E6" w:rsidP="00EE34CF">
      <w:pPr>
        <w:rPr>
          <w:b/>
        </w:rPr>
      </w:pPr>
      <w:r>
        <w:rPr>
          <w:rFonts w:ascii="Arial" w:hAnsi="Arial" w:cs="Arial"/>
          <w:noProof/>
          <w:color w:val="FFFFFF"/>
          <w:sz w:val="20"/>
          <w:szCs w:val="20"/>
          <w:lang w:val="en-AU" w:eastAsia="en-A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183515</wp:posOffset>
            </wp:positionV>
            <wp:extent cx="2466975" cy="1428750"/>
            <wp:effectExtent l="76200" t="76200" r="142875" b="133350"/>
            <wp:wrapSquare wrapText="bothSides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28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4CF" w:rsidRPr="00EE34CF">
        <w:rPr>
          <w:b/>
        </w:rPr>
        <w:t>WIX.COM</w:t>
      </w:r>
    </w:p>
    <w:p w:rsidR="00EE34CF" w:rsidRDefault="00EE34CF" w:rsidP="004B1AEE">
      <w:r w:rsidRPr="00EE34CF">
        <w:t xml:space="preserve">Wix.com is an easy to use drag and drop website creator, it makes it easy to great a professional website without having to know a line of code with great tools and </w:t>
      </w:r>
      <w:bookmarkStart w:id="7" w:name="_GoBack"/>
      <w:bookmarkEnd w:id="7"/>
      <w:r w:rsidRPr="00EE34CF">
        <w:t xml:space="preserve">hundreds of templates </w:t>
      </w:r>
      <w:proofErr w:type="spellStart"/>
      <w:r w:rsidRPr="00EE34CF">
        <w:t>wix</w:t>
      </w:r>
      <w:proofErr w:type="spellEnd"/>
      <w:r w:rsidRPr="00EE34CF">
        <w:t xml:space="preserve"> lets you build and sell webpages.</w:t>
      </w:r>
    </w:p>
    <w:p w:rsidR="00EE34CF" w:rsidRDefault="00EE34CF" w:rsidP="004B1AEE"/>
    <w:p w:rsidR="00EE34CF" w:rsidRDefault="00EE34CF" w:rsidP="004B1AEE"/>
    <w:p w:rsidR="00C636E6" w:rsidRDefault="00EE34CF" w:rsidP="00C636E6">
      <w:r>
        <w:rPr>
          <w:rFonts w:ascii="Arial" w:hAnsi="Arial" w:cs="Arial"/>
          <w:noProof/>
          <w:color w:val="FFFFFF"/>
          <w:sz w:val="20"/>
          <w:szCs w:val="20"/>
          <w:lang w:val="en-AU" w:eastAsia="en-A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295275</wp:posOffset>
            </wp:positionV>
            <wp:extent cx="2390775" cy="1524000"/>
            <wp:effectExtent l="76200" t="76200" r="142875" b="133350"/>
            <wp:wrapSquare wrapText="bothSides"/>
            <wp:docPr id="6" name="Picture 6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524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B1AEE" w:rsidRDefault="00C636E6" w:rsidP="00C636E6">
      <w:pPr>
        <w:rPr>
          <w:b/>
        </w:rPr>
      </w:pPr>
      <w:r w:rsidRPr="00C636E6">
        <w:rPr>
          <w:b/>
        </w:rPr>
        <w:t>NOTEPAD++</w:t>
      </w:r>
    </w:p>
    <w:p w:rsidR="00C636E6" w:rsidRDefault="00C636E6" w:rsidP="00C636E6">
      <w:r>
        <w:t xml:space="preserve">Notepad++ is a text editor which means you have to put all your codes to create a website manually </w:t>
      </w:r>
      <w:r w:rsidR="001D42AE">
        <w:t xml:space="preserve">it not like </w:t>
      </w:r>
      <w:proofErr w:type="spellStart"/>
      <w:r w:rsidR="001D42AE">
        <w:t>wix</w:t>
      </w:r>
      <w:proofErr w:type="spellEnd"/>
      <w:r w:rsidR="001D42AE">
        <w:t xml:space="preserve"> or square space a drag and drop website creator it makes everything harder but more fun.</w:t>
      </w:r>
    </w:p>
    <w:p w:rsidR="001D42AE" w:rsidRDefault="001D42AE" w:rsidP="00C636E6"/>
    <w:p w:rsidR="001D42AE" w:rsidRDefault="001D42AE" w:rsidP="00C636E6"/>
    <w:p w:rsidR="001D42AE" w:rsidRDefault="001D42AE" w:rsidP="00C636E6"/>
    <w:p w:rsidR="001D42AE" w:rsidRDefault="001D42AE" w:rsidP="00C636E6"/>
    <w:p w:rsidR="001D42AE" w:rsidRDefault="001D42AE" w:rsidP="00C636E6"/>
    <w:p w:rsidR="001D42AE" w:rsidRDefault="001D42AE" w:rsidP="001D42AE"/>
    <w:p w:rsidR="001D42AE" w:rsidRPr="002513F0" w:rsidRDefault="001D42AE" w:rsidP="001D42AE">
      <w:pPr>
        <w:rPr>
          <w:b/>
          <w:sz w:val="28"/>
          <w:szCs w:val="28"/>
        </w:rPr>
      </w:pPr>
      <w:r w:rsidRPr="002513F0">
        <w:rPr>
          <w:b/>
          <w:sz w:val="28"/>
          <w:szCs w:val="28"/>
        </w:rPr>
        <w:t>Comparison of website creation tools</w:t>
      </w:r>
    </w:p>
    <w:p w:rsidR="001D42AE" w:rsidRDefault="001D42AE" w:rsidP="001D42AE">
      <w:pPr>
        <w:rPr>
          <w:sz w:val="28"/>
          <w:szCs w:val="28"/>
        </w:rPr>
      </w:pPr>
    </w:p>
    <w:p w:rsidR="001D42AE" w:rsidRPr="00C636E6" w:rsidRDefault="002513F0" w:rsidP="00C636E6">
      <w:r>
        <w:t>Out of these three websites I think that notepad++ is the better go to option because 1 it’s free while the other websites are paid you can still use them for free but there won’t be much options to use and there will be ads</w:t>
      </w:r>
      <w:r w:rsidR="00842C47">
        <w:t>.2 notepad++ is a more challenging website creation tool it makes stuff difficult and</w:t>
      </w:r>
      <w:r w:rsidR="00740E88">
        <w:t xml:space="preserve"> entertaining</w:t>
      </w:r>
      <w:r w:rsidR="00842C47">
        <w:t xml:space="preserve">, when using notepad++ creating any little thing gives you a sense of accomplishment and makes you think you’re a tech genius. In </w:t>
      </w:r>
      <w:proofErr w:type="spellStart"/>
      <w:r w:rsidR="00842C47">
        <w:t>wix</w:t>
      </w:r>
      <w:proofErr w:type="spellEnd"/>
      <w:r w:rsidR="00842C47">
        <w:t xml:space="preserve"> and square space </w:t>
      </w:r>
      <w:r w:rsidR="00740E88">
        <w:t xml:space="preserve">there are templates pre- done for you and stuff pre-done for you all you really have to do is drag and drop but it’s still </w:t>
      </w:r>
      <w:r w:rsidR="00740E88">
        <w:t>entertaining</w:t>
      </w:r>
      <w:r w:rsidR="00740E88">
        <w:t xml:space="preserve"> to use but it’s not as accomplishing as notepad++.</w:t>
      </w:r>
    </w:p>
    <w:sectPr w:rsidR="001D42AE" w:rsidRPr="00C636E6">
      <w:footerReference w:type="default" r:id="rId13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18A" w:rsidRDefault="00D3418A">
      <w:r>
        <w:separator/>
      </w:r>
    </w:p>
  </w:endnote>
  <w:endnote w:type="continuationSeparator" w:id="0">
    <w:p w:rsidR="00D3418A" w:rsidRDefault="00D34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8F6" w:rsidRDefault="0084448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568E7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18A" w:rsidRDefault="00D3418A">
      <w:r>
        <w:separator/>
      </w:r>
    </w:p>
  </w:footnote>
  <w:footnote w:type="continuationSeparator" w:id="0">
    <w:p w:rsidR="00D3418A" w:rsidRDefault="00D34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18A"/>
    <w:rsid w:val="00054683"/>
    <w:rsid w:val="000748AA"/>
    <w:rsid w:val="001638F6"/>
    <w:rsid w:val="001717D8"/>
    <w:rsid w:val="001A2000"/>
    <w:rsid w:val="001D42AE"/>
    <w:rsid w:val="002513F0"/>
    <w:rsid w:val="002A0821"/>
    <w:rsid w:val="002C7B69"/>
    <w:rsid w:val="002E7F90"/>
    <w:rsid w:val="002F5EFB"/>
    <w:rsid w:val="003209D6"/>
    <w:rsid w:val="00334A73"/>
    <w:rsid w:val="003422FF"/>
    <w:rsid w:val="004952C4"/>
    <w:rsid w:val="0049650C"/>
    <w:rsid w:val="004B1AEE"/>
    <w:rsid w:val="004C079A"/>
    <w:rsid w:val="00570157"/>
    <w:rsid w:val="005A1C5A"/>
    <w:rsid w:val="005F4F8B"/>
    <w:rsid w:val="00690EFD"/>
    <w:rsid w:val="007021DE"/>
    <w:rsid w:val="00732607"/>
    <w:rsid w:val="00740E88"/>
    <w:rsid w:val="007568E7"/>
    <w:rsid w:val="00817261"/>
    <w:rsid w:val="00842C47"/>
    <w:rsid w:val="00844483"/>
    <w:rsid w:val="00934F1C"/>
    <w:rsid w:val="009B1E4D"/>
    <w:rsid w:val="009D2231"/>
    <w:rsid w:val="00A122DB"/>
    <w:rsid w:val="00AD165F"/>
    <w:rsid w:val="00B47B7A"/>
    <w:rsid w:val="00B646B8"/>
    <w:rsid w:val="00BC2172"/>
    <w:rsid w:val="00BE59C7"/>
    <w:rsid w:val="00C636E6"/>
    <w:rsid w:val="00C80BD4"/>
    <w:rsid w:val="00CF3A42"/>
    <w:rsid w:val="00D01821"/>
    <w:rsid w:val="00D3418A"/>
    <w:rsid w:val="00D5413C"/>
    <w:rsid w:val="00D63BBF"/>
    <w:rsid w:val="00D72769"/>
    <w:rsid w:val="00DA49E1"/>
    <w:rsid w:val="00DC07A3"/>
    <w:rsid w:val="00E11B8A"/>
    <w:rsid w:val="00E33FDE"/>
    <w:rsid w:val="00EE34CF"/>
    <w:rsid w:val="00F02F1E"/>
    <w:rsid w:val="00F677F9"/>
    <w:rsid w:val="00F82D0A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48C24FED"/>
  <w15:chartTrackingRefBased/>
  <w15:docId w15:val="{4B6A0CD0-6816-4167-82BF-C75C3C69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7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76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76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76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76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76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76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76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769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76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pPr>
      <w:spacing w:before="36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D7276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276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7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769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769"/>
    <w:rPr>
      <w:rFonts w:cstheme="majorBidi"/>
      <w:b/>
      <w:bCs/>
    </w:rPr>
  </w:style>
  <w:style w:type="paragraph" w:styleId="ListBullet">
    <w:name w:val="List Bullet"/>
    <w:basedOn w:val="Normal"/>
    <w:uiPriority w:val="7"/>
    <w:unhideWhenUsed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27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7276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76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72769"/>
    <w:rPr>
      <w:rFonts w:asciiTheme="majorHAnsi" w:eastAsiaTheme="majorEastAsia" w:hAnsiTheme="majorHAnsi" w:cstheme="majorBidi"/>
      <w:sz w:val="24"/>
      <w:szCs w:val="24"/>
    </w:rPr>
  </w:style>
  <w:style w:type="paragraph" w:customStyle="1" w:styleId="Photo">
    <w:name w:val="Photo"/>
    <w:basedOn w:val="Normal"/>
    <w:uiPriority w:val="1"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rsid w:val="00A122DB"/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769"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769"/>
    <w:rPr>
      <w:rFonts w:cstheme="majorBidi"/>
      <w:i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72769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D72769"/>
    <w:rPr>
      <w:color w:val="993E2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769"/>
    <w:rPr>
      <w:b/>
      <w:bC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769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D72769"/>
    <w:rPr>
      <w:b/>
      <w:bCs/>
    </w:rPr>
  </w:style>
  <w:style w:type="character" w:styleId="Emphasis">
    <w:name w:val="Emphasis"/>
    <w:basedOn w:val="DefaultParagraphFont"/>
    <w:uiPriority w:val="20"/>
    <w:qFormat/>
    <w:rsid w:val="00D72769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D72769"/>
    <w:rPr>
      <w:szCs w:val="32"/>
    </w:rPr>
  </w:style>
  <w:style w:type="paragraph" w:styleId="ListParagraph">
    <w:name w:val="List Paragraph"/>
    <w:basedOn w:val="Normal"/>
    <w:uiPriority w:val="34"/>
    <w:qFormat/>
    <w:rsid w:val="00D7276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276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7276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76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769"/>
    <w:rPr>
      <w:b/>
      <w:i/>
      <w:sz w:val="24"/>
    </w:rPr>
  </w:style>
  <w:style w:type="character" w:styleId="SubtleEmphasis">
    <w:name w:val="Subtle Emphasis"/>
    <w:uiPriority w:val="19"/>
    <w:qFormat/>
    <w:rsid w:val="00D7276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7276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7276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7276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72769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72769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bing.com/images/search?view=detailV2&amp;ccid=XyNTHTcu&amp;id=EA0C6764F4A453965D990131068CA3290EDF83B6&amp;thid=OIP.XyNTHTcuADU5NrVSYpJnGgHaEc&amp;mediaurl=https%3a%2f%2fwww.webcreate.io%2fwp-content%2fuploads%2f2018%2f05%2fsquarespace-logo.jpg&amp;exph=720&amp;expw=1200&amp;q=squarespace&amp;simid=607987232976798833&amp;selectedIndex=2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.hadi1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77EA6-89AE-4C31-8B88-6842A7474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</Template>
  <TotalTime>280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Ahmed Hadi</dc:creator>
  <cp:keywords/>
  <cp:lastModifiedBy>Ahmed Hadi</cp:lastModifiedBy>
  <cp:revision>8</cp:revision>
  <dcterms:created xsi:type="dcterms:W3CDTF">2019-08-29T01:47:00Z</dcterms:created>
  <dcterms:modified xsi:type="dcterms:W3CDTF">2019-09-09T23:57:00Z</dcterms:modified>
  <cp:version/>
</cp:coreProperties>
</file>