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bookmarkStart w:id="1" w:name="_Toc318189312"/>
    <w:bookmarkStart w:id="2" w:name="_Toc318188327"/>
    <w:bookmarkStart w:id="3" w:name="_Toc318188227"/>
    <w:bookmarkStart w:id="4" w:name="_Toc321147149"/>
    <w:p w14:paraId="1D93A3B9" w14:textId="77777777" w:rsidR="00D5413C" w:rsidRDefault="009B1E4D" w:rsidP="00570157">
      <w:pPr>
        <w:pStyle w:val="Photo"/>
        <w:ind w:left="-426" w:firstLine="426"/>
      </w:pPr>
      <w:r>
        <w:rPr>
          <w:noProof/>
          <w:lang w:val="en-AU" w:eastAsia="en-AU"/>
        </w:rPr>
        <mc:AlternateContent>
          <mc:Choice Requires="wps">
            <w:drawing>
              <wp:anchor distT="0" distB="0" distL="114300" distR="114300" simplePos="0" relativeHeight="251662336" behindDoc="0" locked="0" layoutInCell="1" allowOverlap="1" wp14:anchorId="0AF19C64" wp14:editId="72095A14">
                <wp:simplePos x="0" y="0"/>
                <wp:positionH relativeFrom="column">
                  <wp:posOffset>9524</wp:posOffset>
                </wp:positionH>
                <wp:positionV relativeFrom="paragraph">
                  <wp:posOffset>5543550</wp:posOffset>
                </wp:positionV>
                <wp:extent cx="5591175" cy="19050"/>
                <wp:effectExtent l="38100" t="38100" r="66675" b="95250"/>
                <wp:wrapNone/>
                <wp:docPr id="4" name="Straight Connector 4"/>
                <wp:cNvGraphicFramePr/>
                <a:graphic xmlns:a="http://schemas.openxmlformats.org/drawingml/2006/main">
                  <a:graphicData uri="http://schemas.microsoft.com/office/word/2010/wordprocessingShape">
                    <wps:wsp>
                      <wps:cNvCnPr/>
                      <wps:spPr>
                        <a:xfrm flipV="1">
                          <a:off x="0" y="0"/>
                          <a:ext cx="5591175" cy="190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2C0101F"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5pt,436.5pt" to="441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" strokecolor="#cd532d [3206]" strokeweight="2pt">
                <v:shadow on="t" color="black" opacity="24903f" origin=",.5" offset="0,.55556mm"/>
              </v:line>
            </w:pict>
          </mc:Fallback>
        </mc:AlternateContent>
      </w:r>
      <w:r w:rsidR="004D65FF">
        <w:rPr>
          <w:noProof/>
          <w:lang w:val="en-AU" w:eastAsia="en-AU"/>
        </w:rPr>
        <w:pict w14:anchorId="6BD1A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300pt">
            <v:imagedata r:id="rId8" o:title="logo"/>
          </v:shape>
        </w:pict>
      </w:r>
    </w:p>
    <w:p w14:paraId="43FC9F90" w14:textId="77777777" w:rsidR="009B1E4D" w:rsidRPr="009B1E4D" w:rsidRDefault="009B1E4D" w:rsidP="00570157">
      <w:pPr>
        <w:pStyle w:val="ContactInfo"/>
        <w:ind w:left="-426" w:firstLine="426"/>
        <w:rPr>
          <w:rFonts w:asciiTheme="majorHAnsi" w:hAnsiTheme="majorHAnsi"/>
          <w:sz w:val="44"/>
          <w:szCs w:val="44"/>
        </w:rPr>
      </w:pPr>
      <w:r w:rsidRPr="009B1E4D">
        <w:rPr>
          <w:rFonts w:asciiTheme="majorHAnsi" w:hAnsiTheme="majorHAnsi"/>
          <w:sz w:val="44"/>
          <w:szCs w:val="44"/>
        </w:rPr>
        <w:t xml:space="preserve">FLYNN’S ARCADE </w:t>
      </w:r>
    </w:p>
    <w:p w14:paraId="4D82295C" w14:textId="77777777" w:rsidR="009B1E4D" w:rsidRDefault="004B1AEE" w:rsidP="00570157">
      <w:pPr>
        <w:pStyle w:val="ContactInfo"/>
        <w:ind w:left="-426" w:firstLine="426"/>
      </w:pPr>
      <w:r>
        <w:rPr>
          <w:noProof/>
          <w:lang w:val="en-AU" w:eastAsia="en-AU"/>
        </w:rPr>
        <mc:AlternateContent>
          <mc:Choice Requires="wps">
            <w:drawing>
              <wp:anchor distT="0" distB="0" distL="114300" distR="114300" simplePos="0" relativeHeight="251663360" behindDoc="0" locked="0" layoutInCell="1" allowOverlap="1" wp14:anchorId="64533434" wp14:editId="6706A1E7">
                <wp:simplePos x="0" y="0"/>
                <wp:positionH relativeFrom="column">
                  <wp:posOffset>9524</wp:posOffset>
                </wp:positionH>
                <wp:positionV relativeFrom="paragraph">
                  <wp:posOffset>43181</wp:posOffset>
                </wp:positionV>
                <wp:extent cx="5591175" cy="0"/>
                <wp:effectExtent l="38100" t="38100" r="66675" b="952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39ADB"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4pt" to="44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" strokecolor="#cd532d [3206]" strokeweight="2pt">
                <v:shadow on="t" color="black" opacity="24903f" origin=",.5" offset="0,.55556mm"/>
              </v:line>
            </w:pict>
          </mc:Fallback>
        </mc:AlternateContent>
      </w:r>
    </w:p>
    <w:p w14:paraId="1579844B" w14:textId="77777777" w:rsidR="009B1E4D" w:rsidRDefault="00570157" w:rsidP="00570157">
      <w:pPr>
        <w:pStyle w:val="ContactInfo"/>
        <w:ind w:left="-426" w:firstLine="426"/>
      </w:pPr>
      <w:r>
        <w:rPr>
          <w:noProof/>
          <w:lang w:val="en-AU" w:eastAsia="en-AU"/>
        </w:rPr>
        <mc:AlternateContent>
          <mc:Choice Requires="wps">
            <w:drawing>
              <wp:anchor distT="0" distB="0" distL="114300" distR="114300" simplePos="0" relativeHeight="251661312" behindDoc="0" locked="0" layoutInCell="1" allowOverlap="1" wp14:anchorId="047E1428" wp14:editId="73D7F1F5">
                <wp:simplePos x="0" y="0"/>
                <wp:positionH relativeFrom="column">
                  <wp:posOffset>3057525</wp:posOffset>
                </wp:positionH>
                <wp:positionV relativeFrom="paragraph">
                  <wp:posOffset>50800</wp:posOffset>
                </wp:positionV>
                <wp:extent cx="0" cy="114300"/>
                <wp:effectExtent l="76200" t="19050" r="76200" b="95250"/>
                <wp:wrapNone/>
                <wp:docPr id="3" name="Straight Connector 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92D8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4pt" to="240.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" strokecolor="#cd532d [3206]" strokeweight="3pt">
                <v:shadow on="t" color="black" opacity="22937f" origin=",.5" offset="0,.63889mm"/>
              </v:line>
            </w:pict>
          </mc:Fallback>
        </mc:AlternateContent>
      </w:r>
      <w:r w:rsidR="00D3418A">
        <w:t>Ahmed. Hadi</w:t>
      </w:r>
      <w:r w:rsidR="00D5413C">
        <w:t xml:space="preserve"> </w:t>
      </w:r>
      <w:r w:rsidR="0049650C">
        <w:t xml:space="preserve">  </w:t>
      </w:r>
      <w:r w:rsidR="00D3418A">
        <w:t>IST</w:t>
      </w:r>
    </w:p>
    <w:p w14:paraId="71D4EADD" w14:textId="77777777" w:rsidR="003422FF" w:rsidRDefault="00570157" w:rsidP="009B1E4D">
      <w:pPr>
        <w:pStyle w:val="ContactInfo"/>
        <w:ind w:left="-426" w:firstLine="426"/>
        <w:jc w:val="left"/>
      </w:pPr>
      <w:r>
        <w:t xml:space="preserve"> </w:t>
      </w:r>
      <w:r w:rsidR="003422FF">
        <w:br w:type="page"/>
      </w:r>
    </w:p>
    <w:sdt>
      <w:sdtPr>
        <w:rPr>
          <w:rFonts w:asciiTheme="minorHAnsi" w:eastAsiaTheme="minorEastAsia" w:hAnsiTheme="minorHAnsi" w:cs="Times New Roman"/>
          <w:b w:val="0"/>
          <w:bCs w:val="0"/>
          <w:kern w:val="0"/>
          <w:sz w:val="24"/>
          <w:szCs w:val="24"/>
        </w:rPr>
        <w:id w:val="-161625828"/>
        <w:docPartObj>
          <w:docPartGallery w:val="Table of Contents"/>
          <w:docPartUnique/>
        </w:docPartObj>
      </w:sdtPr>
      <w:sdtEndPr>
        <w:rPr>
          <w:noProof/>
        </w:rPr>
      </w:sdtEndPr>
      <w:sdtContent>
        <w:p w14:paraId="10431447" w14:textId="77777777" w:rsidR="0080250F" w:rsidRDefault="00D72769" w:rsidP="002A0821">
          <w:pPr>
            <w:pStyle w:val="TOCHeading"/>
            <w:rPr>
              <w:noProof/>
            </w:rPr>
          </w:pPr>
          <w:r>
            <w:t>Contents</w:t>
          </w:r>
          <w:r>
            <w:rPr>
              <w:b w:val="0"/>
              <w:bCs w:val="0"/>
            </w:rPr>
            <w:fldChar w:fldCharType="begin"/>
          </w:r>
          <w:r>
            <w:instrText xml:space="preserve"> TOC \o "1-3" \h \z \u </w:instrText>
          </w:r>
          <w:r>
            <w:rPr>
              <w:b w:val="0"/>
              <w:bCs w:val="0"/>
            </w:rPr>
            <w:fldChar w:fldCharType="separate"/>
          </w:r>
        </w:p>
        <w:p w14:paraId="786DA229" w14:textId="77777777" w:rsidR="0080250F" w:rsidRDefault="004D65FF">
          <w:pPr>
            <w:pStyle w:val="TOC1"/>
            <w:tabs>
              <w:tab w:val="right" w:leader="dot" w:pos="8630"/>
            </w:tabs>
            <w:rPr>
              <w:rFonts w:cstheme="minorBidi"/>
              <w:noProof/>
              <w:sz w:val="22"/>
              <w:szCs w:val="22"/>
              <w:lang w:val="en-AU" w:eastAsia="en-AU"/>
            </w:rPr>
          </w:pPr>
          <w:hyperlink w:anchor="_Toc19180846" w:history="1">
            <w:r w:rsidR="0080250F" w:rsidRPr="005F7CB3">
              <w:rPr>
                <w:rStyle w:val="Hyperlink"/>
                <w:noProof/>
              </w:rPr>
              <w:t>Design brief</w:t>
            </w:r>
            <w:r w:rsidR="0080250F">
              <w:rPr>
                <w:noProof/>
                <w:webHidden/>
              </w:rPr>
              <w:tab/>
            </w:r>
            <w:r w:rsidR="0080250F">
              <w:rPr>
                <w:noProof/>
                <w:webHidden/>
              </w:rPr>
              <w:fldChar w:fldCharType="begin"/>
            </w:r>
            <w:r w:rsidR="0080250F">
              <w:rPr>
                <w:noProof/>
                <w:webHidden/>
              </w:rPr>
              <w:instrText xml:space="preserve"> PAGEREF _Toc19180846 \h </w:instrText>
            </w:r>
            <w:r w:rsidR="0080250F">
              <w:rPr>
                <w:noProof/>
                <w:webHidden/>
              </w:rPr>
            </w:r>
            <w:r w:rsidR="0080250F">
              <w:rPr>
                <w:noProof/>
                <w:webHidden/>
              </w:rPr>
              <w:fldChar w:fldCharType="separate"/>
            </w:r>
            <w:r w:rsidR="0080250F">
              <w:rPr>
                <w:noProof/>
                <w:webHidden/>
              </w:rPr>
              <w:t>2</w:t>
            </w:r>
            <w:r w:rsidR="0080250F">
              <w:rPr>
                <w:noProof/>
                <w:webHidden/>
              </w:rPr>
              <w:fldChar w:fldCharType="end"/>
            </w:r>
          </w:hyperlink>
        </w:p>
        <w:p w14:paraId="20F2EBD8" w14:textId="77777777" w:rsidR="0080250F" w:rsidRDefault="004D65FF">
          <w:pPr>
            <w:pStyle w:val="TOC2"/>
            <w:tabs>
              <w:tab w:val="right" w:leader="dot" w:pos="8630"/>
            </w:tabs>
            <w:rPr>
              <w:rFonts w:cstheme="minorBidi"/>
              <w:noProof/>
              <w:sz w:val="22"/>
              <w:szCs w:val="22"/>
              <w:lang w:val="en-AU" w:eastAsia="en-AU"/>
            </w:rPr>
          </w:pPr>
          <w:hyperlink w:anchor="_Toc19180847" w:history="1">
            <w:r w:rsidR="0080250F" w:rsidRPr="005F7CB3">
              <w:rPr>
                <w:rStyle w:val="Hyperlink"/>
                <w:noProof/>
              </w:rPr>
              <w:t>Areas of investigation</w:t>
            </w:r>
            <w:r w:rsidR="0080250F">
              <w:rPr>
                <w:noProof/>
                <w:webHidden/>
              </w:rPr>
              <w:tab/>
            </w:r>
            <w:r w:rsidR="0080250F">
              <w:rPr>
                <w:noProof/>
                <w:webHidden/>
              </w:rPr>
              <w:fldChar w:fldCharType="begin"/>
            </w:r>
            <w:r w:rsidR="0080250F">
              <w:rPr>
                <w:noProof/>
                <w:webHidden/>
              </w:rPr>
              <w:instrText xml:space="preserve"> PAGEREF _Toc19180847 \h </w:instrText>
            </w:r>
            <w:r w:rsidR="0080250F">
              <w:rPr>
                <w:noProof/>
                <w:webHidden/>
              </w:rPr>
            </w:r>
            <w:r w:rsidR="0080250F">
              <w:rPr>
                <w:noProof/>
                <w:webHidden/>
              </w:rPr>
              <w:fldChar w:fldCharType="separate"/>
            </w:r>
            <w:r w:rsidR="0080250F">
              <w:rPr>
                <w:noProof/>
                <w:webHidden/>
              </w:rPr>
              <w:t>2</w:t>
            </w:r>
            <w:r w:rsidR="0080250F">
              <w:rPr>
                <w:noProof/>
                <w:webHidden/>
              </w:rPr>
              <w:fldChar w:fldCharType="end"/>
            </w:r>
          </w:hyperlink>
        </w:p>
        <w:p w14:paraId="224E7525" w14:textId="77777777" w:rsidR="00D72769" w:rsidRDefault="00D72769">
          <w:r>
            <w:rPr>
              <w:b/>
              <w:bCs/>
              <w:noProof/>
            </w:rPr>
            <w:fldChar w:fldCharType="end"/>
          </w:r>
        </w:p>
      </w:sdtContent>
    </w:sdt>
    <w:p w14:paraId="36F0BE58" w14:textId="77777777" w:rsidR="00D3418A" w:rsidRDefault="00D3418A">
      <w:pPr>
        <w:pStyle w:val="Heading1"/>
      </w:pPr>
    </w:p>
    <w:p w14:paraId="4CC30EC2" w14:textId="77777777" w:rsidR="004B1AEE" w:rsidRPr="004B1AEE" w:rsidRDefault="004B1AEE" w:rsidP="004B1AEE"/>
    <w:p w14:paraId="721A0BAE" w14:textId="77777777" w:rsidR="004B1AEE" w:rsidRPr="004B1AEE" w:rsidRDefault="004B1AEE" w:rsidP="004B1AEE"/>
    <w:p w14:paraId="6C3EFEEE" w14:textId="77777777" w:rsidR="00D3418A" w:rsidRDefault="00D3418A" w:rsidP="00D3418A">
      <w:pPr>
        <w:rPr>
          <w:rFonts w:asciiTheme="majorHAnsi" w:eastAsiaTheme="majorEastAsia" w:hAnsiTheme="majorHAnsi" w:cstheme="majorBidi"/>
          <w:color w:val="3F251D" w:themeColor="accent1"/>
          <w:sz w:val="30"/>
          <w:szCs w:val="30"/>
        </w:rPr>
      </w:pPr>
      <w:r>
        <w:br w:type="page"/>
      </w:r>
    </w:p>
    <w:p w14:paraId="47C6DFE1" w14:textId="77777777" w:rsidR="00D5413C" w:rsidRPr="0080250F" w:rsidRDefault="00D63BBF" w:rsidP="0049650C">
      <w:pPr>
        <w:pStyle w:val="Heading1"/>
        <w:rPr>
          <w:sz w:val="40"/>
          <w:szCs w:val="40"/>
        </w:rPr>
      </w:pPr>
      <w:bookmarkStart w:id="5" w:name="_Toc19180846"/>
      <w:r w:rsidRPr="0080250F">
        <w:rPr>
          <w:sz w:val="40"/>
          <w:szCs w:val="40"/>
        </w:rPr>
        <w:lastRenderedPageBreak/>
        <w:t>Design brief</w:t>
      </w:r>
      <w:bookmarkEnd w:id="5"/>
    </w:p>
    <w:p w14:paraId="3387987A" w14:textId="77777777" w:rsidR="009B1E4D" w:rsidRDefault="005F4F8B" w:rsidP="0049650C">
      <w:r w:rsidRPr="00D01821">
        <w:t xml:space="preserve">Flynn’s arcade is slowly losing money as the old generation of </w:t>
      </w:r>
      <w:r w:rsidR="009B1E4D" w:rsidRPr="00D01821">
        <w:t>gaming is coming to an end</w:t>
      </w:r>
      <w:r w:rsidRPr="00D01821">
        <w:t xml:space="preserve"> arcade machines and social gaming is dying while consoles such as the </w:t>
      </w:r>
      <w:r w:rsidR="00D01821">
        <w:t>ps4</w:t>
      </w:r>
      <w:r w:rsidRPr="00D01821">
        <w:t xml:space="preserve"> &amp; </w:t>
      </w:r>
      <w:r w:rsidR="00D01821">
        <w:t>Xbox</w:t>
      </w:r>
      <w:r w:rsidRPr="00D01821">
        <w:t xml:space="preserve"> is rising.</w:t>
      </w:r>
      <w:r w:rsidR="009B1E4D" w:rsidRPr="00D01821">
        <w:t xml:space="preserve"> Flynn wants to change his business from an arcade to a venue for selling games and trading used games he has asked you to design and create an alpha phase website that communicates his new business model.</w:t>
      </w:r>
      <w:bookmarkEnd w:id="0"/>
      <w:bookmarkEnd w:id="1"/>
      <w:bookmarkEnd w:id="2"/>
      <w:bookmarkEnd w:id="3"/>
      <w:bookmarkEnd w:id="4"/>
    </w:p>
    <w:p w14:paraId="73F13CB6" w14:textId="77777777" w:rsidR="00D01821" w:rsidRDefault="00D01821" w:rsidP="0049650C"/>
    <w:p w14:paraId="08B2FB65" w14:textId="77777777" w:rsidR="00BE59C7" w:rsidRPr="0080250F" w:rsidRDefault="00BE59C7" w:rsidP="00BE59C7">
      <w:pPr>
        <w:pStyle w:val="Heading2"/>
        <w:rPr>
          <w:sz w:val="44"/>
          <w:szCs w:val="44"/>
        </w:rPr>
      </w:pPr>
      <w:bookmarkStart w:id="6" w:name="_Toc19180847"/>
      <w:r w:rsidRPr="0080250F">
        <w:rPr>
          <w:sz w:val="44"/>
          <w:szCs w:val="44"/>
        </w:rPr>
        <w:t>Areas of investigation</w:t>
      </w:r>
      <w:bookmarkEnd w:id="6"/>
    </w:p>
    <w:p w14:paraId="55630D1C" w14:textId="77777777" w:rsidR="00D01821" w:rsidRPr="00D01821" w:rsidRDefault="00D01821" w:rsidP="0049650C"/>
    <w:p w14:paraId="53FAC695" w14:textId="77777777" w:rsidR="009B1E4D" w:rsidRPr="0080250F" w:rsidRDefault="00BE59C7" w:rsidP="0049650C">
      <w:pPr>
        <w:rPr>
          <w:b/>
          <w:sz w:val="28"/>
          <w:szCs w:val="28"/>
        </w:rPr>
      </w:pPr>
      <w:r w:rsidRPr="0080250F">
        <w:rPr>
          <w:b/>
          <w:sz w:val="28"/>
          <w:szCs w:val="28"/>
        </w:rPr>
        <w:t>Comparison of website creation tools</w:t>
      </w:r>
    </w:p>
    <w:p w14:paraId="56A1330B" w14:textId="797930C3" w:rsidR="00C636E6" w:rsidRDefault="00C636E6" w:rsidP="0049650C">
      <w:pPr>
        <w:rPr>
          <w:sz w:val="28"/>
          <w:szCs w:val="28"/>
        </w:rPr>
      </w:pPr>
    </w:p>
    <w:p w14:paraId="013022F0" w14:textId="3950A945" w:rsidR="002F5EFB" w:rsidRPr="00BC2172" w:rsidRDefault="000C5333" w:rsidP="0049650C">
      <w:pPr>
        <w:rPr>
          <w:b/>
          <w:sz w:val="28"/>
          <w:szCs w:val="28"/>
        </w:rPr>
      </w:pPr>
      <w:r w:rsidRPr="00BC2172">
        <w:rPr>
          <w:rFonts w:ascii="Arial" w:hAnsi="Arial" w:cs="Arial"/>
          <w:b/>
          <w:noProof/>
          <w:color w:val="001BA0"/>
          <w:sz w:val="20"/>
          <w:szCs w:val="20"/>
          <w:lang w:val="en-AU" w:eastAsia="en-AU"/>
        </w:rPr>
        <w:drawing>
          <wp:anchor distT="0" distB="0" distL="114300" distR="114300" simplePos="0" relativeHeight="251664384" behindDoc="0" locked="0" layoutInCell="1" allowOverlap="1" wp14:anchorId="3E6A4362" wp14:editId="660E7A7F">
            <wp:simplePos x="1143000" y="3762375"/>
            <wp:positionH relativeFrom="column">
              <wp:align>left</wp:align>
            </wp:positionH>
            <wp:positionV relativeFrom="paragraph">
              <wp:align>top</wp:align>
            </wp:positionV>
            <wp:extent cx="2466975" cy="1524000"/>
            <wp:effectExtent l="76200" t="76200" r="142875" b="133350"/>
            <wp:wrapSquare wrapText="bothSides"/>
            <wp:docPr id="1" name="Picture 1" descr="Image result for squarespa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quarespa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2F5EFB" w:rsidRPr="00BC2172">
        <w:rPr>
          <w:b/>
          <w:sz w:val="28"/>
          <w:szCs w:val="28"/>
        </w:rPr>
        <w:t>SQUARESPACE</w:t>
      </w:r>
    </w:p>
    <w:p w14:paraId="2EB900EB" w14:textId="39760D9C" w:rsidR="00E33FDE" w:rsidRPr="00EE34CF" w:rsidRDefault="00BC2172" w:rsidP="0049650C">
      <w:r w:rsidRPr="00EE34CF">
        <w:t>Squarespace is a private American company that provides software as a service for website building and hosting. Customers use pre built website templates and drag and drop elements to create webpages.</w:t>
      </w:r>
    </w:p>
    <w:p w14:paraId="0A6505E7" w14:textId="77777777" w:rsidR="00BC2172" w:rsidRDefault="00BC2172">
      <w:pPr>
        <w:rPr>
          <w:rFonts w:ascii="Arial" w:hAnsi="Arial" w:cs="Arial"/>
          <w:noProof/>
          <w:color w:val="FFFFFF"/>
          <w:sz w:val="20"/>
          <w:szCs w:val="20"/>
          <w:lang w:val="en-AU" w:eastAsia="en-AU"/>
        </w:rPr>
      </w:pPr>
    </w:p>
    <w:p w14:paraId="60A01551" w14:textId="77777777" w:rsidR="00EE34CF" w:rsidRDefault="00EE34CF" w:rsidP="004B1AEE">
      <w:pPr>
        <w:rPr>
          <w:b/>
        </w:rPr>
      </w:pPr>
    </w:p>
    <w:p w14:paraId="785EB4ED" w14:textId="77777777" w:rsidR="00EE34CF" w:rsidRDefault="00EE34CF" w:rsidP="004B1AEE"/>
    <w:p w14:paraId="644FF137" w14:textId="77777777" w:rsidR="00EE34CF" w:rsidRPr="00EE34CF" w:rsidRDefault="001D6838" w:rsidP="00EE34CF">
      <w:pPr>
        <w:rPr>
          <w:b/>
        </w:rPr>
      </w:pPr>
      <w:r>
        <w:rPr>
          <w:rFonts w:ascii="Arial" w:hAnsi="Arial" w:cs="Arial"/>
          <w:noProof/>
          <w:color w:val="FFFFFF"/>
          <w:sz w:val="20"/>
          <w:szCs w:val="20"/>
          <w:lang w:val="en-AU" w:eastAsia="en-AU"/>
        </w:rPr>
        <w:drawing>
          <wp:anchor distT="0" distB="0" distL="114300" distR="114300" simplePos="0" relativeHeight="251665408" behindDoc="0" locked="0" layoutInCell="1" allowOverlap="1" wp14:anchorId="7B23AEB0" wp14:editId="22F18668">
            <wp:simplePos x="0" y="0"/>
            <wp:positionH relativeFrom="column">
              <wp:posOffset>76200</wp:posOffset>
            </wp:positionH>
            <wp:positionV relativeFrom="paragraph">
              <wp:posOffset>69215</wp:posOffset>
            </wp:positionV>
            <wp:extent cx="2466975" cy="1428750"/>
            <wp:effectExtent l="76200" t="76200" r="142875" b="13335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42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E34CF" w:rsidRPr="00EE34CF">
        <w:rPr>
          <w:b/>
        </w:rPr>
        <w:t>WIX.COM</w:t>
      </w:r>
    </w:p>
    <w:p w14:paraId="69E5B467" w14:textId="77777777" w:rsidR="00EE34CF" w:rsidRDefault="00EE34CF" w:rsidP="004B1AEE">
      <w:r w:rsidRPr="00EE34CF">
        <w:t xml:space="preserve">Wix.com is an easy to use drag and drop website creator, it makes it easy to great a professional website without having to know a line of code with great tools and hundreds of templates </w:t>
      </w:r>
      <w:proofErr w:type="spellStart"/>
      <w:r w:rsidRPr="00EE34CF">
        <w:t>wix</w:t>
      </w:r>
      <w:proofErr w:type="spellEnd"/>
      <w:r w:rsidRPr="00EE34CF">
        <w:t xml:space="preserve"> lets you build and sell webpages.</w:t>
      </w:r>
    </w:p>
    <w:p w14:paraId="2C46C310" w14:textId="77777777" w:rsidR="00EE34CF" w:rsidRDefault="00EE34CF" w:rsidP="004B1AEE"/>
    <w:p w14:paraId="31B60904" w14:textId="77777777" w:rsidR="00EE34CF" w:rsidRDefault="00EE34CF" w:rsidP="004B1AEE"/>
    <w:p w14:paraId="2F84ADE1" w14:textId="7D496C74" w:rsidR="00C636E6" w:rsidRDefault="00C636E6" w:rsidP="00C636E6"/>
    <w:p w14:paraId="100F58E6" w14:textId="04D2883E" w:rsidR="004B1AEE" w:rsidRDefault="000C5333" w:rsidP="00C636E6">
      <w:pPr>
        <w:rPr>
          <w:b/>
        </w:rPr>
      </w:pPr>
      <w:r>
        <w:rPr>
          <w:rFonts w:ascii="Arial" w:hAnsi="Arial" w:cs="Arial"/>
          <w:noProof/>
          <w:color w:val="FFFFFF"/>
          <w:sz w:val="20"/>
          <w:szCs w:val="20"/>
          <w:lang w:val="en-AU" w:eastAsia="en-AU"/>
        </w:rPr>
        <w:drawing>
          <wp:anchor distT="0" distB="0" distL="114300" distR="114300" simplePos="0" relativeHeight="251666432" behindDoc="0" locked="0" layoutInCell="1" allowOverlap="1" wp14:anchorId="26BE0FFC" wp14:editId="28876034">
            <wp:simplePos x="0" y="0"/>
            <wp:positionH relativeFrom="column">
              <wp:posOffset>76200</wp:posOffset>
            </wp:positionH>
            <wp:positionV relativeFrom="paragraph">
              <wp:posOffset>111125</wp:posOffset>
            </wp:positionV>
            <wp:extent cx="2466975" cy="1524000"/>
            <wp:effectExtent l="76200" t="76200" r="142875" b="133350"/>
            <wp:wrapSquare wrapText="bothSides"/>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C636E6" w:rsidRPr="00C636E6">
        <w:rPr>
          <w:b/>
        </w:rPr>
        <w:t>NOTEPAD++</w:t>
      </w:r>
    </w:p>
    <w:p w14:paraId="37D21FF6" w14:textId="77777777" w:rsidR="00C636E6" w:rsidRDefault="00C636E6" w:rsidP="00C636E6">
      <w:r>
        <w:t xml:space="preserve">Notepad++ is a text editor which means you have to put all your codes to create a website manually </w:t>
      </w:r>
      <w:r w:rsidR="001D42AE">
        <w:t xml:space="preserve">it not like </w:t>
      </w:r>
      <w:proofErr w:type="spellStart"/>
      <w:r w:rsidR="001D42AE">
        <w:t>wix</w:t>
      </w:r>
      <w:proofErr w:type="spellEnd"/>
      <w:r w:rsidR="001D42AE">
        <w:t xml:space="preserve"> or square space a drag and drop website creator it makes everything harder but more fun.</w:t>
      </w:r>
    </w:p>
    <w:p w14:paraId="1320E0E2" w14:textId="77777777" w:rsidR="001D42AE" w:rsidRDefault="001D42AE" w:rsidP="00C636E6"/>
    <w:p w14:paraId="6F6000A3" w14:textId="77777777" w:rsidR="001D42AE" w:rsidRDefault="001D42AE" w:rsidP="00C636E6"/>
    <w:p w14:paraId="2573FE41" w14:textId="77777777" w:rsidR="001E11B8" w:rsidRDefault="001E11B8" w:rsidP="000C5333">
      <w:pPr>
        <w:pStyle w:val="NormalWeb"/>
        <w:rPr>
          <w:rFonts w:ascii="Lato" w:hAnsi="Lato" w:cs="Arial"/>
          <w:color w:val="000000"/>
          <w:lang w:val="en-US"/>
        </w:rPr>
      </w:pPr>
    </w:p>
    <w:p w14:paraId="7FED6F5B" w14:textId="1A67391B" w:rsidR="001E11B8" w:rsidRPr="001E11B8" w:rsidRDefault="00AE385B" w:rsidP="000C5333">
      <w:pPr>
        <w:pStyle w:val="NormalWeb"/>
        <w:rPr>
          <w:rFonts w:ascii="Lato" w:hAnsi="Lato" w:cs="Arial"/>
          <w:b/>
          <w:bCs/>
          <w:color w:val="000000"/>
          <w:sz w:val="28"/>
          <w:szCs w:val="28"/>
          <w:lang w:val="en-US"/>
        </w:rPr>
      </w:pPr>
      <w:r w:rsidRPr="000C5333">
        <w:rPr>
          <w:rFonts w:ascii="Arial" w:hAnsi="Arial" w:cs="Arial"/>
          <w:noProof/>
          <w:color w:val="001BA0"/>
        </w:rPr>
        <w:lastRenderedPageBreak/>
        <w:drawing>
          <wp:anchor distT="0" distB="0" distL="114300" distR="114300" simplePos="0" relativeHeight="251668480" behindDoc="0" locked="0" layoutInCell="1" allowOverlap="1" wp14:anchorId="6B89E99C" wp14:editId="24D402CE">
            <wp:simplePos x="0" y="0"/>
            <wp:positionH relativeFrom="column">
              <wp:posOffset>-38100</wp:posOffset>
            </wp:positionH>
            <wp:positionV relativeFrom="paragraph">
              <wp:posOffset>76200</wp:posOffset>
            </wp:positionV>
            <wp:extent cx="2438400" cy="1619250"/>
            <wp:effectExtent l="76200" t="76200" r="133350" b="133350"/>
            <wp:wrapSquare wrapText="bothSides"/>
            <wp:docPr id="8" name="Picture 8" descr="Image result for simplesi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implesit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61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E11B8">
        <w:rPr>
          <w:rFonts w:ascii="Lato" w:hAnsi="Lato" w:cs="Arial"/>
          <w:color w:val="000000"/>
          <w:lang w:val="en-US"/>
        </w:rPr>
        <w:t xml:space="preserve"> </w:t>
      </w:r>
      <w:proofErr w:type="spellStart"/>
      <w:r w:rsidRPr="001E11B8">
        <w:rPr>
          <w:rFonts w:ascii="Lato" w:hAnsi="Lato" w:cs="Arial"/>
          <w:b/>
          <w:bCs/>
          <w:color w:val="000000"/>
          <w:sz w:val="28"/>
          <w:szCs w:val="28"/>
          <w:lang w:val="en-US"/>
        </w:rPr>
        <w:t>Simple</w:t>
      </w:r>
      <w:r w:rsidR="000C5333" w:rsidRPr="001E11B8">
        <w:rPr>
          <w:rFonts w:ascii="Lato" w:hAnsi="Lato" w:cs="Arial"/>
          <w:b/>
          <w:bCs/>
          <w:color w:val="000000"/>
          <w:sz w:val="28"/>
          <w:szCs w:val="28"/>
          <w:lang w:val="en-US"/>
        </w:rPr>
        <w:t>S</w:t>
      </w:r>
      <w:r w:rsidRPr="001E11B8">
        <w:rPr>
          <w:rFonts w:ascii="Lato" w:hAnsi="Lato" w:cs="Arial"/>
          <w:b/>
          <w:bCs/>
          <w:color w:val="000000"/>
          <w:sz w:val="28"/>
          <w:szCs w:val="28"/>
          <w:lang w:val="en-US"/>
        </w:rPr>
        <w:t>ite</w:t>
      </w:r>
      <w:proofErr w:type="spellEnd"/>
    </w:p>
    <w:p w14:paraId="1BB26C1F" w14:textId="4CBA48F1" w:rsidR="001D42AE" w:rsidRPr="000C5333" w:rsidRDefault="001E11B8" w:rsidP="000C5333">
      <w:pPr>
        <w:pStyle w:val="NormalWeb"/>
        <w:rPr>
          <w:rFonts w:ascii="Lato" w:hAnsi="Lato" w:cs="Arial"/>
          <w:color w:val="000000"/>
          <w:lang w:val="en-US"/>
        </w:rPr>
      </w:pPr>
      <w:proofErr w:type="spellStart"/>
      <w:r>
        <w:rPr>
          <w:rFonts w:ascii="Lato" w:hAnsi="Lato" w:cs="Arial"/>
          <w:color w:val="000000"/>
          <w:lang w:val="en-US"/>
        </w:rPr>
        <w:t>SimpleSite</w:t>
      </w:r>
      <w:proofErr w:type="spellEnd"/>
      <w:r>
        <w:rPr>
          <w:rFonts w:ascii="Lato" w:hAnsi="Lato" w:cs="Arial"/>
          <w:color w:val="000000"/>
          <w:lang w:val="en-US"/>
        </w:rPr>
        <w:t xml:space="preserve"> </w:t>
      </w:r>
      <w:r w:rsidR="000C5333" w:rsidRPr="000C5333">
        <w:rPr>
          <w:rFonts w:ascii="Lato" w:hAnsi="Lato" w:cs="Arial"/>
          <w:color w:val="000000"/>
          <w:lang w:val="en-US"/>
        </w:rPr>
        <w:t>is a simple straightforward basic website builder that makes it very easy for any un-coders to create there first website easily</w:t>
      </w:r>
      <w:r>
        <w:rPr>
          <w:rFonts w:ascii="Lato" w:hAnsi="Lato" w:cs="Arial"/>
          <w:color w:val="000000"/>
          <w:lang w:val="en-US"/>
        </w:rPr>
        <w:t xml:space="preserve">, </w:t>
      </w:r>
      <w:proofErr w:type="spellStart"/>
      <w:r>
        <w:rPr>
          <w:rFonts w:ascii="Lato" w:hAnsi="Lato" w:cs="Arial"/>
          <w:color w:val="000000"/>
          <w:lang w:val="en-US"/>
        </w:rPr>
        <w:t>simplesite</w:t>
      </w:r>
      <w:proofErr w:type="spellEnd"/>
      <w:r>
        <w:rPr>
          <w:rFonts w:ascii="Lato" w:hAnsi="Lato" w:cs="Arial"/>
          <w:color w:val="000000"/>
          <w:lang w:val="en-US"/>
        </w:rPr>
        <w:t xml:space="preserve"> is manly recommended for beginners who just want to create a over quality website with no worries. </w:t>
      </w:r>
      <w:r w:rsidR="00AE385B" w:rsidRPr="000C5333">
        <w:br w:type="textWrapping" w:clear="all"/>
      </w:r>
    </w:p>
    <w:p w14:paraId="26EA9796" w14:textId="711C6E2F" w:rsidR="001D42AE" w:rsidRPr="001E11B8" w:rsidRDefault="001E0624" w:rsidP="00C636E6">
      <w:pPr>
        <w:rPr>
          <w:b/>
          <w:bCs/>
          <w:sz w:val="28"/>
          <w:szCs w:val="28"/>
        </w:rPr>
      </w:pPr>
      <w:r>
        <w:rPr>
          <w:rFonts w:ascii="Arial" w:hAnsi="Arial" w:cs="Arial"/>
          <w:noProof/>
          <w:color w:val="001BA0"/>
          <w:sz w:val="20"/>
          <w:szCs w:val="20"/>
          <w:lang w:val="en-AU" w:eastAsia="en-AU"/>
        </w:rPr>
        <w:drawing>
          <wp:anchor distT="0" distB="0" distL="114300" distR="114300" simplePos="0" relativeHeight="251669504" behindDoc="0" locked="0" layoutInCell="1" allowOverlap="1" wp14:anchorId="747C597F" wp14:editId="0E49D3AC">
            <wp:simplePos x="0" y="0"/>
            <wp:positionH relativeFrom="column">
              <wp:posOffset>-7620</wp:posOffset>
            </wp:positionH>
            <wp:positionV relativeFrom="paragraph">
              <wp:posOffset>72390</wp:posOffset>
            </wp:positionV>
            <wp:extent cx="2438400" cy="1447800"/>
            <wp:effectExtent l="76200" t="76200" r="133350" b="133350"/>
            <wp:wrapSquare wrapText="bothSides"/>
            <wp:docPr id="12" name="Picture 12" descr="Image result for jimdo log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jimdo logo">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E11B8">
        <w:t xml:space="preserve"> </w:t>
      </w:r>
      <w:proofErr w:type="spellStart"/>
      <w:r w:rsidR="001E11B8" w:rsidRPr="001E11B8">
        <w:rPr>
          <w:b/>
          <w:bCs/>
          <w:sz w:val="28"/>
          <w:szCs w:val="28"/>
        </w:rPr>
        <w:t>Jimbo</w:t>
      </w:r>
      <w:proofErr w:type="spellEnd"/>
    </w:p>
    <w:p w14:paraId="10C6236C" w14:textId="09CD1792" w:rsidR="001D42AE" w:rsidRDefault="001E11B8" w:rsidP="001D42AE">
      <w:proofErr w:type="spellStart"/>
      <w:r>
        <w:t>Jimbo</w:t>
      </w:r>
      <w:proofErr w:type="spellEnd"/>
      <w:r>
        <w:t xml:space="preserve"> is another one of them easy to use website creator that provides everything you need to create a good quality website with a low price.</w:t>
      </w:r>
    </w:p>
    <w:p w14:paraId="1C49961E" w14:textId="6D523A3C" w:rsidR="001E0624" w:rsidRDefault="000C5333" w:rsidP="001D42AE">
      <w:r>
        <w:t xml:space="preserve"> </w:t>
      </w:r>
    </w:p>
    <w:p w14:paraId="4E10B2FF" w14:textId="414A34BE" w:rsidR="001E0624" w:rsidRDefault="001E0624" w:rsidP="001D42AE"/>
    <w:p w14:paraId="56D62CE5" w14:textId="71853F28" w:rsidR="000C5333" w:rsidRDefault="000C5333" w:rsidP="001D42AE"/>
    <w:p w14:paraId="1FD4C5F0" w14:textId="40BA4AF3" w:rsidR="000C5333" w:rsidRDefault="000C5333" w:rsidP="001D42AE"/>
    <w:p w14:paraId="45DA200C" w14:textId="5C0C490B" w:rsidR="000C5333" w:rsidRDefault="000C5333" w:rsidP="001D42AE"/>
    <w:p w14:paraId="5E5B1F49" w14:textId="68CC09C3" w:rsidR="000C5333" w:rsidRDefault="000C5333" w:rsidP="001D42AE"/>
    <w:p w14:paraId="769F5A4C" w14:textId="5A581B5B" w:rsidR="000C5333" w:rsidRDefault="000C5333" w:rsidP="001D42AE"/>
    <w:p w14:paraId="011E54BE" w14:textId="77777777" w:rsidR="000C5333" w:rsidRDefault="000C5333" w:rsidP="001D42AE"/>
    <w:p w14:paraId="71AFC005" w14:textId="77777777" w:rsidR="001D42AE" w:rsidRPr="002513F0" w:rsidRDefault="001D42AE" w:rsidP="001D42AE">
      <w:pPr>
        <w:rPr>
          <w:b/>
          <w:sz w:val="28"/>
          <w:szCs w:val="28"/>
        </w:rPr>
      </w:pPr>
      <w:r w:rsidRPr="002513F0">
        <w:rPr>
          <w:b/>
          <w:sz w:val="28"/>
          <w:szCs w:val="28"/>
        </w:rPr>
        <w:t>Comparison of website creation tools</w:t>
      </w:r>
    </w:p>
    <w:p w14:paraId="7E66626B" w14:textId="77777777" w:rsidR="001D42AE" w:rsidRDefault="001D42AE" w:rsidP="001D42AE">
      <w:pPr>
        <w:rPr>
          <w:sz w:val="28"/>
          <w:szCs w:val="28"/>
        </w:rPr>
      </w:pPr>
    </w:p>
    <w:p w14:paraId="38DAA493" w14:textId="501ACB74" w:rsidR="001D42AE" w:rsidRDefault="001E11B8" w:rsidP="00C636E6">
      <w:r>
        <w:t xml:space="preserve">Out of all these websites I would honestly recommend </w:t>
      </w:r>
      <w:proofErr w:type="spellStart"/>
      <w:r>
        <w:t>SimpleSite</w:t>
      </w:r>
      <w:proofErr w:type="spellEnd"/>
      <w:r>
        <w:t xml:space="preserve"> and notepad++ are the best options to go with because most of these websites are paid websites even though </w:t>
      </w:r>
      <w:proofErr w:type="spellStart"/>
      <w:r>
        <w:t>SimpleSite</w:t>
      </w:r>
      <w:proofErr w:type="spellEnd"/>
      <w:r>
        <w:t xml:space="preserve"> is still a paid option it costs less then all the other websites</w:t>
      </w:r>
      <w:r w:rsidR="005B50B2">
        <w:t xml:space="preserve"> and it is very easy to use mostly recommended for beginners anyone can create a amazing website but while on the other hand notepad++ is all about coding it is a more challenging option to use and it makes everything more difficult and fun, it is hard to use but when creating a simple little thing it gives you a sense of accomplishment making you feel like a tech genius.</w:t>
      </w:r>
    </w:p>
    <w:p w14:paraId="36E85F10" w14:textId="77777777" w:rsidR="0080250F" w:rsidRDefault="0080250F" w:rsidP="00C636E6"/>
    <w:p w14:paraId="0B93C37B" w14:textId="77777777" w:rsidR="0080250F" w:rsidRDefault="0080250F" w:rsidP="00C636E6"/>
    <w:p w14:paraId="3EBEF0EB" w14:textId="77777777" w:rsidR="001E0624" w:rsidRDefault="001E0624" w:rsidP="00C636E6">
      <w:pPr>
        <w:rPr>
          <w:b/>
          <w:sz w:val="28"/>
          <w:szCs w:val="28"/>
        </w:rPr>
      </w:pPr>
    </w:p>
    <w:p w14:paraId="3E2D39CB" w14:textId="77777777" w:rsidR="001E0624" w:rsidRDefault="001E0624" w:rsidP="00C636E6">
      <w:pPr>
        <w:rPr>
          <w:b/>
          <w:sz w:val="28"/>
          <w:szCs w:val="28"/>
        </w:rPr>
      </w:pPr>
    </w:p>
    <w:p w14:paraId="680EF317" w14:textId="77777777" w:rsidR="001E0624" w:rsidRDefault="001E0624" w:rsidP="00C636E6">
      <w:pPr>
        <w:rPr>
          <w:b/>
          <w:sz w:val="28"/>
          <w:szCs w:val="28"/>
        </w:rPr>
      </w:pPr>
    </w:p>
    <w:p w14:paraId="2090AB19" w14:textId="77777777" w:rsidR="001E0624" w:rsidRDefault="001E0624" w:rsidP="00C636E6">
      <w:pPr>
        <w:rPr>
          <w:b/>
          <w:sz w:val="28"/>
          <w:szCs w:val="28"/>
        </w:rPr>
      </w:pPr>
    </w:p>
    <w:p w14:paraId="6900AD94" w14:textId="77777777" w:rsidR="001E0624" w:rsidRDefault="001E0624" w:rsidP="00C636E6">
      <w:pPr>
        <w:rPr>
          <w:b/>
          <w:sz w:val="28"/>
          <w:szCs w:val="28"/>
        </w:rPr>
      </w:pPr>
    </w:p>
    <w:p w14:paraId="5A0FFC40" w14:textId="77777777" w:rsidR="001E0624" w:rsidRDefault="001E0624" w:rsidP="00C636E6">
      <w:pPr>
        <w:rPr>
          <w:b/>
          <w:sz w:val="28"/>
          <w:szCs w:val="28"/>
        </w:rPr>
      </w:pPr>
    </w:p>
    <w:p w14:paraId="324D1C43" w14:textId="77777777" w:rsidR="001E0624" w:rsidRDefault="001E0624" w:rsidP="00C636E6">
      <w:pPr>
        <w:rPr>
          <w:b/>
          <w:sz w:val="28"/>
          <w:szCs w:val="28"/>
        </w:rPr>
      </w:pPr>
    </w:p>
    <w:p w14:paraId="5341F73A" w14:textId="77777777" w:rsidR="001E0624" w:rsidRDefault="001E0624" w:rsidP="00C636E6">
      <w:pPr>
        <w:rPr>
          <w:b/>
          <w:sz w:val="28"/>
          <w:szCs w:val="28"/>
        </w:rPr>
      </w:pPr>
    </w:p>
    <w:p w14:paraId="24B65173" w14:textId="77777777" w:rsidR="001E0624" w:rsidRDefault="001E0624" w:rsidP="00C636E6">
      <w:pPr>
        <w:rPr>
          <w:b/>
          <w:sz w:val="28"/>
          <w:szCs w:val="28"/>
        </w:rPr>
      </w:pPr>
    </w:p>
    <w:p w14:paraId="015F7968" w14:textId="77777777" w:rsidR="0080250F" w:rsidRDefault="0080250F" w:rsidP="00C636E6">
      <w:pPr>
        <w:rPr>
          <w:b/>
          <w:sz w:val="28"/>
          <w:szCs w:val="28"/>
        </w:rPr>
      </w:pPr>
      <w:r w:rsidRPr="0080250F">
        <w:rPr>
          <w:b/>
          <w:sz w:val="28"/>
          <w:szCs w:val="28"/>
        </w:rPr>
        <w:t xml:space="preserve">Background Research  </w:t>
      </w:r>
    </w:p>
    <w:p w14:paraId="46C128FA" w14:textId="77777777" w:rsidR="0080250F" w:rsidRDefault="0080250F" w:rsidP="00C636E6">
      <w:pPr>
        <w:rPr>
          <w:b/>
          <w:sz w:val="28"/>
          <w:szCs w:val="28"/>
        </w:rPr>
      </w:pPr>
    </w:p>
    <w:p w14:paraId="7B4DE060" w14:textId="77777777" w:rsidR="0080250F" w:rsidRDefault="0080250F" w:rsidP="00C636E6">
      <w:r>
        <w:rPr>
          <w:rFonts w:ascii="Arial" w:hAnsi="Arial" w:cs="Arial"/>
          <w:noProof/>
          <w:color w:val="001BA0"/>
          <w:sz w:val="20"/>
          <w:szCs w:val="20"/>
          <w:lang w:val="en-AU" w:eastAsia="en-AU"/>
        </w:rPr>
        <w:drawing>
          <wp:anchor distT="0" distB="0" distL="114300" distR="114300" simplePos="0" relativeHeight="251667456" behindDoc="0" locked="0" layoutInCell="1" allowOverlap="1" wp14:anchorId="5FDC5497" wp14:editId="22A61C98">
            <wp:simplePos x="1295400" y="4352925"/>
            <wp:positionH relativeFrom="column">
              <wp:align>left</wp:align>
            </wp:positionH>
            <wp:positionV relativeFrom="paragraph">
              <wp:align>top</wp:align>
            </wp:positionV>
            <wp:extent cx="1790700" cy="1752600"/>
            <wp:effectExtent l="152400" t="152400" r="361950" b="361950"/>
            <wp:wrapSquare wrapText="bothSides"/>
            <wp:docPr id="7" name="Picture 7" descr="Image result for flynn's arcad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lynn's arcad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1752600"/>
                    </a:xfrm>
                    <a:prstGeom prst="rect">
                      <a:avLst/>
                    </a:prstGeom>
                    <a:ln>
                      <a:noFill/>
                    </a:ln>
                    <a:effectLst>
                      <a:outerShdw blurRad="292100" dist="139700" dir="2700000" algn="tl" rotWithShape="0">
                        <a:srgbClr val="333333">
                          <a:alpha val="65000"/>
                        </a:srgbClr>
                      </a:outerShdw>
                    </a:effectLst>
                  </pic:spPr>
                </pic:pic>
              </a:graphicData>
            </a:graphic>
          </wp:anchor>
        </w:drawing>
      </w:r>
    </w:p>
    <w:p w14:paraId="75A5BB35" w14:textId="77777777" w:rsidR="0080250F" w:rsidRPr="00DC1F23" w:rsidRDefault="0080250F" w:rsidP="00C636E6">
      <w:r w:rsidRPr="00DC1F23">
        <w:t xml:space="preserve">Flynn’s arcade </w:t>
      </w:r>
      <w:r w:rsidR="00BB4105" w:rsidRPr="00DC1F23">
        <w:t>is</w:t>
      </w:r>
      <w:r w:rsidRPr="00DC1F23">
        <w:t xml:space="preserve"> a friendly neighborhood gaming arcade owned</w:t>
      </w:r>
      <w:r w:rsidR="001D6838">
        <w:t xml:space="preserve"> and operated by</w:t>
      </w:r>
      <w:r w:rsidRPr="00DC1F23">
        <w:t xml:space="preserve"> </w:t>
      </w:r>
      <w:proofErr w:type="spellStart"/>
      <w:r w:rsidRPr="00DC1F23">
        <w:t>by</w:t>
      </w:r>
      <w:proofErr w:type="spellEnd"/>
      <w:r w:rsidRPr="00DC1F23">
        <w:t xml:space="preserve"> </w:t>
      </w:r>
      <w:r w:rsidR="002C3991" w:rsidRPr="00DC1F23">
        <w:t>Kevin</w:t>
      </w:r>
      <w:r w:rsidRPr="00DC1F23">
        <w:t xml:space="preserve"> </w:t>
      </w:r>
      <w:r w:rsidR="002C3991" w:rsidRPr="00DC1F23">
        <w:t xml:space="preserve">Flynn. Kevin Flynn </w:t>
      </w:r>
      <w:r w:rsidR="00BB4105" w:rsidRPr="00DC1F23">
        <w:t>born in</w:t>
      </w:r>
      <w:r w:rsidR="002C3991" w:rsidRPr="00DC1F23">
        <w:t xml:space="preserve"> </w:t>
      </w:r>
      <w:r w:rsidR="00BB4105" w:rsidRPr="00DC1F23">
        <w:t>Paramus New Jersey in the year 1940 is a video game programmer that works for the company ECON, he creates many video games for the company. While he was working for the company Flynn started to create his own game in secret but while he was doing that another person that worked for the company Ed Dillinger found out about what Flynn was doing so he stole his game and told the company he created it himself.</w:t>
      </w:r>
      <w:r w:rsidR="00431E6A" w:rsidRPr="00DC1F23">
        <w:t xml:space="preserve"> Flynn was fired shortly after Dillinger became executive VP. After a while Flynn created TRON an arcade game based on his experience inside the computer world alongside the Tron program. Flynn created his own arcade calling it </w:t>
      </w:r>
      <w:r w:rsidR="00E73001" w:rsidRPr="00DC1F23">
        <w:t>Flynn’s</w:t>
      </w:r>
      <w:r w:rsidR="00431E6A" w:rsidRPr="00DC1F23">
        <w:t xml:space="preserve"> arcade and he put the game </w:t>
      </w:r>
      <w:r w:rsidR="00E73001" w:rsidRPr="00DC1F23">
        <w:t>Tron</w:t>
      </w:r>
      <w:r w:rsidR="00431E6A" w:rsidRPr="00DC1F23">
        <w:t xml:space="preserve"> in the arcade, </w:t>
      </w:r>
      <w:r w:rsidR="00E73001" w:rsidRPr="00DC1F23">
        <w:t xml:space="preserve">meanwhile Flynn married Jordan </w:t>
      </w:r>
      <w:proofErr w:type="spellStart"/>
      <w:r w:rsidR="00E73001" w:rsidRPr="00DC1F23">
        <w:t>canas</w:t>
      </w:r>
      <w:proofErr w:type="spellEnd"/>
      <w:r w:rsidR="00E73001" w:rsidRPr="00DC1F23">
        <w:t xml:space="preserve"> and had a son named Sam, in 1985 Flynn’s wife had passed so Flynn focused all his efforts on creating a digital frontier to reshape the human conditions.1986 Flynn was on the verge of something new when he mysteriously disappeared and </w:t>
      </w:r>
      <w:r w:rsidR="00A81856" w:rsidRPr="00DC1F23">
        <w:t>left behind Sam and his fortune.</w:t>
      </w:r>
    </w:p>
    <w:p w14:paraId="720BD5AA" w14:textId="77777777" w:rsidR="00E075EC" w:rsidRDefault="00E075EC" w:rsidP="00C636E6">
      <w:pPr>
        <w:rPr>
          <w:sz w:val="22"/>
          <w:szCs w:val="22"/>
        </w:rPr>
      </w:pPr>
    </w:p>
    <w:p w14:paraId="4B10CCE0" w14:textId="77777777" w:rsidR="002A069F" w:rsidRDefault="002A069F" w:rsidP="00C636E6">
      <w:pPr>
        <w:rPr>
          <w:sz w:val="22"/>
          <w:szCs w:val="22"/>
        </w:rPr>
      </w:pPr>
    </w:p>
    <w:p w14:paraId="5E90796D" w14:textId="77777777" w:rsidR="001D6838" w:rsidRDefault="001D6838" w:rsidP="00C636E6">
      <w:pPr>
        <w:rPr>
          <w:sz w:val="22"/>
          <w:szCs w:val="22"/>
        </w:rPr>
      </w:pPr>
    </w:p>
    <w:p w14:paraId="678F3272" w14:textId="77777777" w:rsidR="001D6838" w:rsidRPr="001D6838" w:rsidRDefault="001D6838" w:rsidP="00C636E6">
      <w:pPr>
        <w:rPr>
          <w:sz w:val="28"/>
          <w:szCs w:val="28"/>
        </w:rPr>
      </w:pPr>
    </w:p>
    <w:p w14:paraId="7B8F362C" w14:textId="77777777" w:rsidR="001D6838" w:rsidRPr="001D6838" w:rsidRDefault="001D6838" w:rsidP="00C636E6">
      <w:pPr>
        <w:rPr>
          <w:sz w:val="28"/>
          <w:szCs w:val="28"/>
        </w:rPr>
      </w:pPr>
    </w:p>
    <w:p w14:paraId="401E325E" w14:textId="15E92910" w:rsidR="00AE385B" w:rsidRDefault="001D6838" w:rsidP="001D6838">
      <w:pPr>
        <w:rPr>
          <w:b/>
          <w:sz w:val="28"/>
          <w:szCs w:val="28"/>
        </w:rPr>
      </w:pPr>
      <w:r w:rsidRPr="001D6838">
        <w:rPr>
          <w:b/>
          <w:sz w:val="28"/>
          <w:szCs w:val="28"/>
        </w:rPr>
        <w:t xml:space="preserve">Research on data communications and its implications for web </w:t>
      </w:r>
      <w:r w:rsidR="005B50B2" w:rsidRPr="001D6838">
        <w:rPr>
          <w:b/>
          <w:sz w:val="28"/>
          <w:szCs w:val="28"/>
        </w:rPr>
        <w:t>design</w:t>
      </w:r>
    </w:p>
    <w:p w14:paraId="617F07B4" w14:textId="77777777" w:rsidR="00AE385B" w:rsidRPr="00AE385B" w:rsidRDefault="00AE385B" w:rsidP="00AE385B">
      <w:pPr>
        <w:rPr>
          <w:sz w:val="28"/>
          <w:szCs w:val="28"/>
        </w:rPr>
      </w:pPr>
    </w:p>
    <w:p w14:paraId="61577023" w14:textId="572608DA" w:rsidR="00AE385B" w:rsidRDefault="0076407B" w:rsidP="00AE385B">
      <w:r w:rsidRPr="0076407B">
        <w:t xml:space="preserve">What </w:t>
      </w:r>
      <w:proofErr w:type="gramStart"/>
      <w:r w:rsidRPr="0076407B">
        <w:t>is</w:t>
      </w:r>
      <w:proofErr w:type="gramEnd"/>
      <w:r w:rsidRPr="0076407B">
        <w:t xml:space="preserve"> data communications?</w:t>
      </w:r>
    </w:p>
    <w:p w14:paraId="5C9B0B0E" w14:textId="1A9C7AE0" w:rsidR="00AE385B" w:rsidRPr="00AE385B" w:rsidRDefault="0076407B" w:rsidP="0076407B">
      <w:pPr>
        <w:rPr>
          <w:sz w:val="28"/>
          <w:szCs w:val="28"/>
        </w:rPr>
      </w:pPr>
      <w:r>
        <w:t xml:space="preserve">Data communication is basically the process of sharing a message. A conversation between two people is on of the examples of data communication, it mostly relates to the sharing of a virtual message like emails and instant messages, as well as phone calls. For data communication you need a transmitter, the data your trying to send and a receiver. Take a message for example, the message your trying to send is the data, the device your writing it on is the transmitter and the person the device that gets the message is the receiver. </w:t>
      </w:r>
    </w:p>
    <w:p w14:paraId="2EB5B78D" w14:textId="77777777" w:rsidR="005D4DEB" w:rsidRDefault="005D4DEB" w:rsidP="005D4DEB">
      <w:pPr>
        <w:rPr>
          <w:b/>
          <w:sz w:val="28"/>
          <w:szCs w:val="28"/>
        </w:rPr>
      </w:pPr>
      <w:r w:rsidRPr="001D6838">
        <w:rPr>
          <w:b/>
          <w:sz w:val="28"/>
          <w:szCs w:val="28"/>
        </w:rPr>
        <w:lastRenderedPageBreak/>
        <w:t>Research on data communications and its implications for web design</w:t>
      </w:r>
    </w:p>
    <w:p w14:paraId="4303FC44" w14:textId="6411AB9C" w:rsidR="00AE385B" w:rsidRDefault="00AE385B" w:rsidP="00AE385B">
      <w:pPr>
        <w:tabs>
          <w:tab w:val="left" w:pos="2670"/>
        </w:tabs>
        <w:rPr>
          <w:sz w:val="28"/>
          <w:szCs w:val="28"/>
        </w:rPr>
      </w:pPr>
    </w:p>
    <w:p w14:paraId="14F15C36" w14:textId="27D2F582" w:rsidR="005D4DEB" w:rsidRPr="00AE385B" w:rsidRDefault="005D4DEB" w:rsidP="00375461">
      <w:pPr>
        <w:tabs>
          <w:tab w:val="left" w:pos="2670"/>
        </w:tabs>
        <w:rPr>
          <w:sz w:val="28"/>
          <w:szCs w:val="28"/>
        </w:rPr>
      </w:pPr>
      <w:r>
        <w:rPr>
          <w:sz w:val="28"/>
          <w:szCs w:val="28"/>
        </w:rPr>
        <w:t>Data communications plays a big part in web design</w:t>
      </w:r>
      <w:r w:rsidR="00C87625">
        <w:rPr>
          <w:sz w:val="28"/>
          <w:szCs w:val="28"/>
        </w:rPr>
        <w:t xml:space="preserve">, every website has to have a communication for example every website </w:t>
      </w:r>
      <w:proofErr w:type="spellStart"/>
      <w:r w:rsidR="00C87625">
        <w:rPr>
          <w:sz w:val="28"/>
          <w:szCs w:val="28"/>
        </w:rPr>
        <w:t>hs</w:t>
      </w:r>
      <w:proofErr w:type="spellEnd"/>
      <w:r w:rsidR="00C87625">
        <w:rPr>
          <w:sz w:val="28"/>
          <w:szCs w:val="28"/>
        </w:rPr>
        <w:t xml:space="preserve"> a contacts page and from the contacts page you can communicate with the compony for any problems or information you need. Many websites also have the future of text, if you have anything that you would like to say to the company there is always a way where you can text them or send </w:t>
      </w:r>
      <w:proofErr w:type="gramStart"/>
      <w:r w:rsidR="00C87625">
        <w:rPr>
          <w:sz w:val="28"/>
          <w:szCs w:val="28"/>
        </w:rPr>
        <w:t>a</w:t>
      </w:r>
      <w:proofErr w:type="gramEnd"/>
      <w:r w:rsidR="00C87625">
        <w:rPr>
          <w:sz w:val="28"/>
          <w:szCs w:val="28"/>
        </w:rPr>
        <w:t xml:space="preserve"> email. Text is one of the many type of communications used in web pages</w:t>
      </w:r>
      <w:r w:rsidR="00375461">
        <w:rPr>
          <w:sz w:val="28"/>
          <w:szCs w:val="28"/>
        </w:rPr>
        <w:t>, another way of communication is how the website looks like colors, contents and more some websites try to communicate with visitors using only content or trying to send out a message. Over all communication is a important part of a website and most websites have it and should have it.</w:t>
      </w:r>
      <w:bookmarkStart w:id="7" w:name="_GoBack"/>
      <w:bookmarkEnd w:id="7"/>
    </w:p>
    <w:sectPr w:rsidR="005D4DEB" w:rsidRPr="00AE385B">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36650" w14:textId="77777777" w:rsidR="004D65FF" w:rsidRDefault="004D65FF">
      <w:r>
        <w:separator/>
      </w:r>
    </w:p>
  </w:endnote>
  <w:endnote w:type="continuationSeparator" w:id="0">
    <w:p w14:paraId="5D77002B" w14:textId="77777777" w:rsidR="004D65FF" w:rsidRDefault="004D6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BC013" w14:textId="77777777" w:rsidR="001638F6" w:rsidRDefault="00844483">
    <w:pPr>
      <w:pStyle w:val="Footer"/>
    </w:pPr>
    <w:r>
      <w:t xml:space="preserve">PAGE </w:t>
    </w:r>
    <w:r>
      <w:fldChar w:fldCharType="begin"/>
    </w:r>
    <w:r>
      <w:instrText xml:space="preserve"> PAGE  \* Arabic  \* MERGEFORMAT </w:instrText>
    </w:r>
    <w:r>
      <w:fldChar w:fldCharType="separate"/>
    </w:r>
    <w:r w:rsidR="00AE385B">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4B493" w14:textId="77777777" w:rsidR="004D65FF" w:rsidRDefault="004D65FF">
      <w:r>
        <w:separator/>
      </w:r>
    </w:p>
  </w:footnote>
  <w:footnote w:type="continuationSeparator" w:id="0">
    <w:p w14:paraId="73F9AB96" w14:textId="77777777" w:rsidR="004D65FF" w:rsidRDefault="004D6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0AE1B1F"/>
    <w:multiLevelType w:val="hybridMultilevel"/>
    <w:tmpl w:val="5F024F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9C750E"/>
    <w:multiLevelType w:val="hybridMultilevel"/>
    <w:tmpl w:val="D8DE6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18A"/>
    <w:rsid w:val="00054683"/>
    <w:rsid w:val="000748AA"/>
    <w:rsid w:val="000C5333"/>
    <w:rsid w:val="00142D50"/>
    <w:rsid w:val="00151CFA"/>
    <w:rsid w:val="001638F6"/>
    <w:rsid w:val="00165186"/>
    <w:rsid w:val="00166F01"/>
    <w:rsid w:val="001717D8"/>
    <w:rsid w:val="001A2000"/>
    <w:rsid w:val="001D42AE"/>
    <w:rsid w:val="001D6838"/>
    <w:rsid w:val="001E0624"/>
    <w:rsid w:val="001E11B8"/>
    <w:rsid w:val="002513F0"/>
    <w:rsid w:val="0027458F"/>
    <w:rsid w:val="002A069F"/>
    <w:rsid w:val="002A0821"/>
    <w:rsid w:val="002C3991"/>
    <w:rsid w:val="002C7B69"/>
    <w:rsid w:val="002E7F90"/>
    <w:rsid w:val="002F5EFB"/>
    <w:rsid w:val="003209D6"/>
    <w:rsid w:val="00334A73"/>
    <w:rsid w:val="003422FF"/>
    <w:rsid w:val="00375461"/>
    <w:rsid w:val="003F100C"/>
    <w:rsid w:val="00431E6A"/>
    <w:rsid w:val="004952C4"/>
    <w:rsid w:val="0049650C"/>
    <w:rsid w:val="004B1AEE"/>
    <w:rsid w:val="004C079A"/>
    <w:rsid w:val="004D65FF"/>
    <w:rsid w:val="00570157"/>
    <w:rsid w:val="005A1C5A"/>
    <w:rsid w:val="005B50B2"/>
    <w:rsid w:val="005D4DEB"/>
    <w:rsid w:val="005F4F8B"/>
    <w:rsid w:val="00690EFD"/>
    <w:rsid w:val="007021DE"/>
    <w:rsid w:val="00732607"/>
    <w:rsid w:val="00740E88"/>
    <w:rsid w:val="007568E7"/>
    <w:rsid w:val="0076407B"/>
    <w:rsid w:val="0080250F"/>
    <w:rsid w:val="00817261"/>
    <w:rsid w:val="00842C47"/>
    <w:rsid w:val="00844483"/>
    <w:rsid w:val="008E4AFA"/>
    <w:rsid w:val="00934F1C"/>
    <w:rsid w:val="009B1E4D"/>
    <w:rsid w:val="009D2231"/>
    <w:rsid w:val="00A122DB"/>
    <w:rsid w:val="00A81856"/>
    <w:rsid w:val="00AD165F"/>
    <w:rsid w:val="00AE385B"/>
    <w:rsid w:val="00B47B7A"/>
    <w:rsid w:val="00B646B8"/>
    <w:rsid w:val="00B9785C"/>
    <w:rsid w:val="00BB4105"/>
    <w:rsid w:val="00BC2172"/>
    <w:rsid w:val="00BE59C7"/>
    <w:rsid w:val="00C636E6"/>
    <w:rsid w:val="00C80BD4"/>
    <w:rsid w:val="00C87625"/>
    <w:rsid w:val="00CF3A42"/>
    <w:rsid w:val="00D01821"/>
    <w:rsid w:val="00D3418A"/>
    <w:rsid w:val="00D5413C"/>
    <w:rsid w:val="00D63BBF"/>
    <w:rsid w:val="00D72769"/>
    <w:rsid w:val="00DA49E1"/>
    <w:rsid w:val="00DC07A3"/>
    <w:rsid w:val="00DC1F23"/>
    <w:rsid w:val="00E075EC"/>
    <w:rsid w:val="00E11B8A"/>
    <w:rsid w:val="00E33FDE"/>
    <w:rsid w:val="00E73001"/>
    <w:rsid w:val="00E752F4"/>
    <w:rsid w:val="00EE34CF"/>
    <w:rsid w:val="00F02F1E"/>
    <w:rsid w:val="00F677F9"/>
    <w:rsid w:val="00F82D0A"/>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A441A9"/>
  <w15:chartTrackingRefBased/>
  <w15:docId w15:val="{4B6A0CD0-6816-4167-82BF-C75C3C69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2769"/>
    <w:rPr>
      <w:sz w:val="24"/>
      <w:szCs w:val="24"/>
    </w:rPr>
  </w:style>
  <w:style w:type="paragraph" w:styleId="Heading1">
    <w:name w:val="heading 1"/>
    <w:basedOn w:val="Normal"/>
    <w:next w:val="Normal"/>
    <w:link w:val="Heading1Char"/>
    <w:uiPriority w:val="9"/>
    <w:qFormat/>
    <w:rsid w:val="00D7276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7276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7276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7276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72769"/>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D72769"/>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D72769"/>
    <w:pPr>
      <w:spacing w:before="240" w:after="60"/>
      <w:outlineLvl w:val="6"/>
    </w:pPr>
  </w:style>
  <w:style w:type="paragraph" w:styleId="Heading8">
    <w:name w:val="heading 8"/>
    <w:basedOn w:val="Normal"/>
    <w:next w:val="Normal"/>
    <w:link w:val="Heading8Char"/>
    <w:uiPriority w:val="9"/>
    <w:semiHidden/>
    <w:unhideWhenUsed/>
    <w:qFormat/>
    <w:rsid w:val="00D72769"/>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D72769"/>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pPr>
      <w:spacing w:before="360"/>
      <w:contextualSpacing/>
      <w:jc w:val="center"/>
    </w:pPr>
  </w:style>
  <w:style w:type="character" w:customStyle="1" w:styleId="Heading1Char">
    <w:name w:val="Heading 1 Char"/>
    <w:basedOn w:val="DefaultParagraphFont"/>
    <w:link w:val="Heading1"/>
    <w:uiPriority w:val="9"/>
    <w:rsid w:val="00D7276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7276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72769"/>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D72769"/>
    <w:rPr>
      <w:rFonts w:cstheme="majorBidi"/>
      <w:b/>
      <w:bCs/>
      <w:i/>
      <w:iCs/>
      <w:sz w:val="26"/>
      <w:szCs w:val="26"/>
    </w:rPr>
  </w:style>
  <w:style w:type="character" w:customStyle="1" w:styleId="Heading6Char">
    <w:name w:val="Heading 6 Char"/>
    <w:basedOn w:val="DefaultParagraphFont"/>
    <w:link w:val="Heading6"/>
    <w:uiPriority w:val="9"/>
    <w:semiHidden/>
    <w:rsid w:val="00D72769"/>
    <w:rPr>
      <w:rFonts w:cstheme="majorBidi"/>
      <w:b/>
      <w:bCs/>
    </w:rPr>
  </w:style>
  <w:style w:type="paragraph" w:styleId="ListBullet">
    <w:name w:val="List Bullet"/>
    <w:basedOn w:val="Normal"/>
    <w:uiPriority w:val="7"/>
    <w:unhideWhenUsed/>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D7276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72769"/>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7276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72769"/>
    <w:rPr>
      <w:rFonts w:asciiTheme="majorHAnsi" w:eastAsiaTheme="majorEastAsia" w:hAnsiTheme="majorHAnsi" w:cstheme="majorBidi"/>
      <w:sz w:val="24"/>
      <w:szCs w:val="24"/>
    </w:rPr>
  </w:style>
  <w:style w:type="paragraph" w:customStyle="1" w:styleId="Photo">
    <w:name w:val="Photo"/>
    <w:basedOn w:val="Normal"/>
    <w:uiPriority w:val="1"/>
    <w:rsid w:val="00D5413C"/>
    <w:pPr>
      <w:spacing w:before="2400" w:after="400"/>
      <w:jc w:val="center"/>
    </w:pPr>
  </w:style>
  <w:style w:type="paragraph" w:styleId="Caption">
    <w:name w:val="caption"/>
    <w:basedOn w:val="Normal"/>
    <w:next w:val="Normal"/>
    <w:uiPriority w:val="2"/>
    <w:semiHidden/>
    <w:unhideWhenUsed/>
    <w:rsid w:val="00A122DB"/>
    <w:rPr>
      <w:i/>
      <w:iCs/>
      <w:szCs w:val="18"/>
    </w:rPr>
  </w:style>
  <w:style w:type="character" w:customStyle="1" w:styleId="Heading9Char">
    <w:name w:val="Heading 9 Char"/>
    <w:basedOn w:val="DefaultParagraphFont"/>
    <w:link w:val="Heading9"/>
    <w:uiPriority w:val="9"/>
    <w:semiHidden/>
    <w:rsid w:val="00D72769"/>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sid w:val="00D72769"/>
    <w:rPr>
      <w:rFonts w:cstheme="majorBidi"/>
      <w:i/>
      <w:iCs/>
      <w:sz w:val="24"/>
      <w:szCs w:val="24"/>
    </w:rPr>
  </w:style>
  <w:style w:type="paragraph" w:styleId="TOCHeading">
    <w:name w:val="TOC Heading"/>
    <w:basedOn w:val="Heading1"/>
    <w:next w:val="Normal"/>
    <w:uiPriority w:val="39"/>
    <w:unhideWhenUsed/>
    <w:qFormat/>
    <w:rsid w:val="00D72769"/>
    <w:pPr>
      <w:outlineLvl w:val="9"/>
    </w:pPr>
  </w:style>
  <w:style w:type="paragraph" w:styleId="Footer">
    <w:name w:val="footer"/>
    <w:basedOn w:val="Normal"/>
    <w:link w:val="FooterChar"/>
    <w:uiPriority w:val="99"/>
    <w:unhideWhenUsed/>
    <w:rsid w:val="003422FF"/>
    <w:pPr>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D72769"/>
    <w:rPr>
      <w:color w:val="993E21" w:themeColor="hyperlink"/>
      <w:u w:val="single"/>
    </w:rPr>
  </w:style>
  <w:style w:type="character" w:customStyle="1" w:styleId="Heading4Char">
    <w:name w:val="Heading 4 Char"/>
    <w:basedOn w:val="DefaultParagraphFont"/>
    <w:link w:val="Heading4"/>
    <w:uiPriority w:val="9"/>
    <w:semiHidden/>
    <w:rsid w:val="00D72769"/>
    <w:rPr>
      <w:b/>
      <w:bCs/>
      <w:sz w:val="28"/>
      <w:szCs w:val="28"/>
    </w:rPr>
  </w:style>
  <w:style w:type="character" w:customStyle="1" w:styleId="Heading7Char">
    <w:name w:val="Heading 7 Char"/>
    <w:basedOn w:val="DefaultParagraphFont"/>
    <w:link w:val="Heading7"/>
    <w:uiPriority w:val="9"/>
    <w:semiHidden/>
    <w:rsid w:val="00D72769"/>
    <w:rPr>
      <w:sz w:val="24"/>
      <w:szCs w:val="24"/>
    </w:rPr>
  </w:style>
  <w:style w:type="character" w:styleId="Strong">
    <w:name w:val="Strong"/>
    <w:basedOn w:val="DefaultParagraphFont"/>
    <w:uiPriority w:val="22"/>
    <w:qFormat/>
    <w:rsid w:val="00D72769"/>
    <w:rPr>
      <w:b/>
      <w:bCs/>
    </w:rPr>
  </w:style>
  <w:style w:type="character" w:styleId="Emphasis">
    <w:name w:val="Emphasis"/>
    <w:basedOn w:val="DefaultParagraphFont"/>
    <w:uiPriority w:val="20"/>
    <w:qFormat/>
    <w:rsid w:val="00D72769"/>
    <w:rPr>
      <w:rFonts w:asciiTheme="minorHAnsi" w:hAnsiTheme="minorHAnsi"/>
      <w:b/>
      <w:i/>
      <w:iCs/>
    </w:rPr>
  </w:style>
  <w:style w:type="paragraph" w:styleId="NoSpacing">
    <w:name w:val="No Spacing"/>
    <w:basedOn w:val="Normal"/>
    <w:link w:val="NoSpacingChar"/>
    <w:uiPriority w:val="1"/>
    <w:qFormat/>
    <w:rsid w:val="00D72769"/>
    <w:rPr>
      <w:szCs w:val="32"/>
    </w:rPr>
  </w:style>
  <w:style w:type="paragraph" w:styleId="ListParagraph">
    <w:name w:val="List Paragraph"/>
    <w:basedOn w:val="Normal"/>
    <w:uiPriority w:val="34"/>
    <w:qFormat/>
    <w:rsid w:val="00D72769"/>
    <w:pPr>
      <w:ind w:left="720"/>
      <w:contextualSpacing/>
    </w:pPr>
  </w:style>
  <w:style w:type="paragraph" w:styleId="Quote">
    <w:name w:val="Quote"/>
    <w:basedOn w:val="Normal"/>
    <w:next w:val="Normal"/>
    <w:link w:val="QuoteChar"/>
    <w:uiPriority w:val="29"/>
    <w:qFormat/>
    <w:rsid w:val="00D72769"/>
    <w:rPr>
      <w:i/>
    </w:rPr>
  </w:style>
  <w:style w:type="character" w:customStyle="1" w:styleId="QuoteChar">
    <w:name w:val="Quote Char"/>
    <w:basedOn w:val="DefaultParagraphFont"/>
    <w:link w:val="Quote"/>
    <w:uiPriority w:val="29"/>
    <w:rsid w:val="00D72769"/>
    <w:rPr>
      <w:i/>
      <w:sz w:val="24"/>
      <w:szCs w:val="24"/>
    </w:rPr>
  </w:style>
  <w:style w:type="paragraph" w:styleId="IntenseQuote">
    <w:name w:val="Intense Quote"/>
    <w:basedOn w:val="Normal"/>
    <w:next w:val="Normal"/>
    <w:link w:val="IntenseQuoteChar"/>
    <w:uiPriority w:val="30"/>
    <w:qFormat/>
    <w:rsid w:val="00D72769"/>
    <w:pPr>
      <w:ind w:left="720" w:right="720"/>
    </w:pPr>
    <w:rPr>
      <w:b/>
      <w:i/>
      <w:szCs w:val="22"/>
    </w:rPr>
  </w:style>
  <w:style w:type="character" w:customStyle="1" w:styleId="IntenseQuoteChar">
    <w:name w:val="Intense Quote Char"/>
    <w:basedOn w:val="DefaultParagraphFont"/>
    <w:link w:val="IntenseQuote"/>
    <w:uiPriority w:val="30"/>
    <w:rsid w:val="00D72769"/>
    <w:rPr>
      <w:b/>
      <w:i/>
      <w:sz w:val="24"/>
    </w:rPr>
  </w:style>
  <w:style w:type="character" w:styleId="SubtleEmphasis">
    <w:name w:val="Subtle Emphasis"/>
    <w:uiPriority w:val="19"/>
    <w:qFormat/>
    <w:rsid w:val="00D72769"/>
    <w:rPr>
      <w:i/>
      <w:color w:val="5A5A5A" w:themeColor="text1" w:themeTint="A5"/>
    </w:rPr>
  </w:style>
  <w:style w:type="character" w:styleId="IntenseEmphasis">
    <w:name w:val="Intense Emphasis"/>
    <w:basedOn w:val="DefaultParagraphFont"/>
    <w:uiPriority w:val="21"/>
    <w:qFormat/>
    <w:rsid w:val="00D72769"/>
    <w:rPr>
      <w:b/>
      <w:i/>
      <w:sz w:val="24"/>
      <w:szCs w:val="24"/>
      <w:u w:val="single"/>
    </w:rPr>
  </w:style>
  <w:style w:type="character" w:styleId="SubtleReference">
    <w:name w:val="Subtle Reference"/>
    <w:basedOn w:val="DefaultParagraphFont"/>
    <w:uiPriority w:val="31"/>
    <w:qFormat/>
    <w:rsid w:val="00D72769"/>
    <w:rPr>
      <w:sz w:val="24"/>
      <w:szCs w:val="24"/>
      <w:u w:val="single"/>
    </w:rPr>
  </w:style>
  <w:style w:type="character" w:styleId="IntenseReference">
    <w:name w:val="Intense Reference"/>
    <w:basedOn w:val="DefaultParagraphFont"/>
    <w:uiPriority w:val="32"/>
    <w:qFormat/>
    <w:rsid w:val="00D72769"/>
    <w:rPr>
      <w:b/>
      <w:sz w:val="24"/>
      <w:u w:val="single"/>
    </w:rPr>
  </w:style>
  <w:style w:type="character" w:styleId="BookTitle">
    <w:name w:val="Book Title"/>
    <w:basedOn w:val="DefaultParagraphFont"/>
    <w:uiPriority w:val="33"/>
    <w:qFormat/>
    <w:rsid w:val="00D72769"/>
    <w:rPr>
      <w:rFonts w:asciiTheme="majorHAnsi" w:eastAsiaTheme="majorEastAsia" w:hAnsiTheme="majorHAnsi"/>
      <w:b/>
      <w:i/>
      <w:sz w:val="24"/>
      <w:szCs w:val="24"/>
    </w:rPr>
  </w:style>
  <w:style w:type="character" w:customStyle="1" w:styleId="NoSpacingChar">
    <w:name w:val="No Spacing Char"/>
    <w:basedOn w:val="DefaultParagraphFont"/>
    <w:link w:val="NoSpacing"/>
    <w:uiPriority w:val="1"/>
    <w:rsid w:val="00D72769"/>
    <w:rPr>
      <w:sz w:val="24"/>
      <w:szCs w:val="32"/>
    </w:rPr>
  </w:style>
  <w:style w:type="paragraph" w:styleId="NormalWeb">
    <w:name w:val="Normal (Web)"/>
    <w:basedOn w:val="Normal"/>
    <w:uiPriority w:val="99"/>
    <w:unhideWhenUsed/>
    <w:rsid w:val="00AE385B"/>
    <w:pPr>
      <w:spacing w:after="150"/>
    </w:pPr>
    <w:rPr>
      <w:rFonts w:ascii="Times New Roman" w:eastAsia="Times New Roman" w:hAnsi="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73140474">
      <w:bodyDiv w:val="1"/>
      <w:marLeft w:val="0"/>
      <w:marRight w:val="0"/>
      <w:marTop w:val="0"/>
      <w:marBottom w:val="0"/>
      <w:divBdr>
        <w:top w:val="none" w:sz="0" w:space="0" w:color="auto"/>
        <w:left w:val="none" w:sz="0" w:space="0" w:color="auto"/>
        <w:bottom w:val="none" w:sz="0" w:space="0" w:color="auto"/>
        <w:right w:val="none" w:sz="0" w:space="0" w:color="auto"/>
      </w:divBdr>
      <w:divsChild>
        <w:div w:id="1001542501">
          <w:marLeft w:val="-225"/>
          <w:marRight w:val="-225"/>
          <w:marTop w:val="0"/>
          <w:marBottom w:val="0"/>
          <w:divBdr>
            <w:top w:val="none" w:sz="0" w:space="0" w:color="auto"/>
            <w:left w:val="none" w:sz="0" w:space="0" w:color="auto"/>
            <w:bottom w:val="none" w:sz="0" w:space="0" w:color="auto"/>
            <w:right w:val="none" w:sz="0" w:space="0" w:color="auto"/>
          </w:divBdr>
          <w:divsChild>
            <w:div w:id="1950039032">
              <w:marLeft w:val="0"/>
              <w:marRight w:val="0"/>
              <w:marTop w:val="0"/>
              <w:marBottom w:val="0"/>
              <w:divBdr>
                <w:top w:val="none" w:sz="0" w:space="0" w:color="auto"/>
                <w:left w:val="none" w:sz="0" w:space="0" w:color="auto"/>
                <w:bottom w:val="none" w:sz="0" w:space="0" w:color="auto"/>
                <w:right w:val="none" w:sz="0" w:space="0" w:color="auto"/>
              </w:divBdr>
              <w:divsChild>
                <w:div w:id="111100609">
                  <w:marLeft w:val="-225"/>
                  <w:marRight w:val="-225"/>
                  <w:marTop w:val="0"/>
                  <w:marBottom w:val="0"/>
                  <w:divBdr>
                    <w:top w:val="none" w:sz="0" w:space="0" w:color="auto"/>
                    <w:left w:val="none" w:sz="0" w:space="0" w:color="auto"/>
                    <w:bottom w:val="none" w:sz="0" w:space="0" w:color="auto"/>
                    <w:right w:val="none" w:sz="0" w:space="0" w:color="auto"/>
                  </w:divBdr>
                  <w:divsChild>
                    <w:div w:id="757674598">
                      <w:marLeft w:val="0"/>
                      <w:marRight w:val="0"/>
                      <w:marTop w:val="0"/>
                      <w:marBottom w:val="0"/>
                      <w:divBdr>
                        <w:top w:val="none" w:sz="0" w:space="0" w:color="auto"/>
                        <w:left w:val="none" w:sz="0" w:space="0" w:color="auto"/>
                        <w:bottom w:val="none" w:sz="0" w:space="0" w:color="auto"/>
                        <w:right w:val="none" w:sz="0" w:space="0" w:color="auto"/>
                      </w:divBdr>
                      <w:divsChild>
                        <w:div w:id="2050571656">
                          <w:marLeft w:val="0"/>
                          <w:marRight w:val="0"/>
                          <w:marTop w:val="4380"/>
                          <w:marBottom w:val="0"/>
                          <w:divBdr>
                            <w:top w:val="none" w:sz="0" w:space="0" w:color="auto"/>
                            <w:left w:val="none" w:sz="0" w:space="0" w:color="auto"/>
                            <w:bottom w:val="none" w:sz="0" w:space="0" w:color="auto"/>
                            <w:right w:val="none" w:sz="0" w:space="0" w:color="auto"/>
                          </w:divBdr>
                          <w:divsChild>
                            <w:div w:id="82262256">
                              <w:marLeft w:val="0"/>
                              <w:marRight w:val="0"/>
                              <w:marTop w:val="0"/>
                              <w:marBottom w:val="0"/>
                              <w:divBdr>
                                <w:top w:val="none" w:sz="0" w:space="0" w:color="auto"/>
                                <w:left w:val="none" w:sz="0" w:space="0" w:color="auto"/>
                                <w:bottom w:val="none" w:sz="0" w:space="0" w:color="auto"/>
                                <w:right w:val="none" w:sz="0" w:space="0" w:color="auto"/>
                              </w:divBdr>
                              <w:divsChild>
                                <w:div w:id="1660110339">
                                  <w:marLeft w:val="0"/>
                                  <w:marRight w:val="0"/>
                                  <w:marTop w:val="0"/>
                                  <w:marBottom w:val="0"/>
                                  <w:divBdr>
                                    <w:top w:val="none" w:sz="0" w:space="0" w:color="auto"/>
                                    <w:left w:val="none" w:sz="0" w:space="0" w:color="auto"/>
                                    <w:bottom w:val="none" w:sz="0" w:space="0" w:color="auto"/>
                                    <w:right w:val="none" w:sz="0" w:space="0" w:color="auto"/>
                                  </w:divBdr>
                                  <w:divsChild>
                                    <w:div w:id="426535399">
                                      <w:marLeft w:val="0"/>
                                      <w:marRight w:val="0"/>
                                      <w:marTop w:val="0"/>
                                      <w:marBottom w:val="0"/>
                                      <w:divBdr>
                                        <w:top w:val="none" w:sz="0" w:space="0" w:color="auto"/>
                                        <w:left w:val="none" w:sz="0" w:space="0" w:color="auto"/>
                                        <w:bottom w:val="none" w:sz="0" w:space="0" w:color="auto"/>
                                        <w:right w:val="none" w:sz="0" w:space="0" w:color="auto"/>
                                      </w:divBdr>
                                      <w:divsChild>
                                        <w:div w:id="1956205571">
                                          <w:marLeft w:val="0"/>
                                          <w:marRight w:val="0"/>
                                          <w:marTop w:val="0"/>
                                          <w:marBottom w:val="0"/>
                                          <w:divBdr>
                                            <w:top w:val="none" w:sz="0" w:space="0" w:color="auto"/>
                                            <w:left w:val="none" w:sz="0" w:space="0" w:color="auto"/>
                                            <w:bottom w:val="none" w:sz="0" w:space="0" w:color="auto"/>
                                            <w:right w:val="none" w:sz="0" w:space="0" w:color="auto"/>
                                          </w:divBdr>
                                          <w:divsChild>
                                            <w:div w:id="1060593347">
                                              <w:marLeft w:val="-225"/>
                                              <w:marRight w:val="-225"/>
                                              <w:marTop w:val="0"/>
                                              <w:marBottom w:val="0"/>
                                              <w:divBdr>
                                                <w:top w:val="none" w:sz="0" w:space="0" w:color="auto"/>
                                                <w:left w:val="none" w:sz="0" w:space="0" w:color="auto"/>
                                                <w:bottom w:val="none" w:sz="0" w:space="0" w:color="auto"/>
                                                <w:right w:val="none" w:sz="0" w:space="0" w:color="auto"/>
                                              </w:divBdr>
                                              <w:divsChild>
                                                <w:div w:id="1486122560">
                                                  <w:marLeft w:val="0"/>
                                                  <w:marRight w:val="0"/>
                                                  <w:marTop w:val="0"/>
                                                  <w:marBottom w:val="0"/>
                                                  <w:divBdr>
                                                    <w:top w:val="none" w:sz="0" w:space="0" w:color="auto"/>
                                                    <w:left w:val="none" w:sz="0" w:space="0" w:color="auto"/>
                                                    <w:bottom w:val="none" w:sz="0" w:space="0" w:color="auto"/>
                                                    <w:right w:val="none" w:sz="0" w:space="0" w:color="auto"/>
                                                  </w:divBdr>
                                                  <w:divsChild>
                                                    <w:div w:id="612631404">
                                                      <w:marLeft w:val="0"/>
                                                      <w:marRight w:val="0"/>
                                                      <w:marTop w:val="0"/>
                                                      <w:marBottom w:val="0"/>
                                                      <w:divBdr>
                                                        <w:top w:val="none" w:sz="0" w:space="0" w:color="auto"/>
                                                        <w:left w:val="none" w:sz="0" w:space="0" w:color="auto"/>
                                                        <w:bottom w:val="none" w:sz="0" w:space="0" w:color="auto"/>
                                                        <w:right w:val="none" w:sz="0" w:space="0" w:color="auto"/>
                                                      </w:divBdr>
                                                    </w:div>
                                                    <w:div w:id="12024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images/search?view=detailV2&amp;ccid=LJT0d0Ks&amp;id=69550FA75754A18E5F4E8D356AD0EBDBF70D1F26&amp;thid=OIP.LJT0d0Kstm8WmS0mEUN3BgHaEo&amp;mediaurl=https%3a%2f%2fdico.dk%2fwp-content%2fuploads%2f2013%2f04%2fdico-dk-simplesite.png&amp;exph=800&amp;expw=1280&amp;q=simplesite&amp;simid=608016408745607491&amp;selectedIndex=1"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bing.com/images/search?view=detailV2&amp;ccid=l7XyAuNB&amp;id=DCC538668823C660921D5FC78ED60EEFCE987960&amp;thid=OIP.l7XyAuNBmz7Hvn2TM-qG1wHaHe&amp;mediaurl=https%3a%2f%2fletn-media.s3.amazonaws.com%2fuploads%2fcatalogue%2fFLYNNS-ARCADE-TRON-INSPIRED-TSHIRT-BY-LAST-EXIT-TO-NOWHERE-THUMB-COLOUR-BLACK.jpg&amp;exph=540&amp;expw=535&amp;q=flynn%27s+arcade&amp;simid=608054212945512747&amp;selectedIndex=3"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ing.com/images/search?view=detailV2&amp;ccid=HqECVGNw&amp;id=20A1B444BFC6AB4D3EC30D54AA66DDD91FA9C380&amp;thid=OIP.HqECVGNwAA_9wxof2Tc02wAAAA&amp;mediaurl=http%3a%2f%2fwww.cualsitioweb.com%2fwp-content%2fuploads%2fjimdo-logo-flat.jpg&amp;exph=400&amp;expw=400&amp;q=jimdo+logo&amp;simid=607987769876483452&amp;selectedIndex=10"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ing.com/images/search?view=detailV2&amp;ccid=XyNTHTcu&amp;id=EA0C6764F4A453965D990131068CA3290EDF83B6&amp;thid=OIP.XyNTHTcuADU5NrVSYpJnGgHaEc&amp;mediaurl=https%3a%2f%2fwww.webcreate.io%2fwp-content%2fuploads%2f2018%2f05%2fsquarespace-logo.jpg&amp;exph=720&amp;expw=1200&amp;q=squarespace&amp;simid=607987232976798833&amp;selectedIndex=2" TargetMode="Externa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hadi1\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FBE2-60AC-4A95-87FC-A76DCD1F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0</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Hadi</dc:creator>
  <cp:keywords/>
  <cp:lastModifiedBy>JAAFAR</cp:lastModifiedBy>
  <cp:revision>2</cp:revision>
  <dcterms:created xsi:type="dcterms:W3CDTF">2019-09-19T11:39:00Z</dcterms:created>
  <dcterms:modified xsi:type="dcterms:W3CDTF">2019-09-19T11:39:00Z</dcterms:modified>
  <cp:version/>
</cp:coreProperties>
</file>